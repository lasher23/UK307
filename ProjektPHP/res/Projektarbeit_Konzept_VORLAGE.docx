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139" w:rsidRDefault="002A4139" w:rsidP="002A4139">
      <w:pPr>
        <w:pStyle w:val="Titel"/>
      </w:pPr>
      <w:r w:rsidRPr="002A4139">
        <w:t>PROJEKTTITEL</w:t>
      </w:r>
    </w:p>
    <w:p w:rsidR="002A4139" w:rsidRDefault="002A4139" w:rsidP="002A4139"/>
    <w:p w:rsidR="002A4139" w:rsidRDefault="002A4139" w:rsidP="002A4139">
      <w:pPr>
        <w:tabs>
          <w:tab w:val="left" w:pos="2835"/>
        </w:tabs>
      </w:pPr>
      <w:r>
        <w:t>Teammitglieder</w:t>
      </w:r>
      <w:r>
        <w:tab/>
      </w:r>
      <w:r w:rsidR="00986055">
        <w:t>Nicolas Schmid</w:t>
      </w:r>
    </w:p>
    <w:p w:rsidR="002A4139" w:rsidRDefault="002A4139" w:rsidP="002A4139">
      <w:pPr>
        <w:tabs>
          <w:tab w:val="left" w:pos="2835"/>
        </w:tabs>
      </w:pPr>
      <w:r>
        <w:t>Projektstart</w:t>
      </w:r>
      <w:r>
        <w:tab/>
      </w:r>
      <w:r w:rsidR="00986055">
        <w:t>08.03.17 14:30</w:t>
      </w:r>
    </w:p>
    <w:p w:rsidR="002A4139" w:rsidRDefault="002A4139" w:rsidP="002A4139">
      <w:pPr>
        <w:tabs>
          <w:tab w:val="left" w:pos="2835"/>
        </w:tabs>
      </w:pPr>
      <w:r>
        <w:t>Projektende</w:t>
      </w:r>
      <w:r w:rsidR="008F18FB">
        <w:tab/>
      </w:r>
    </w:p>
    <w:p w:rsidR="002A4139" w:rsidRDefault="002A4139" w:rsidP="002A4139">
      <w:pPr>
        <w:pStyle w:val="berschrift1"/>
      </w:pPr>
      <w:r>
        <w:t>Roadmap</w:t>
      </w:r>
    </w:p>
    <w:p w:rsidR="002A4139" w:rsidRPr="002A4139" w:rsidRDefault="002A4139" w:rsidP="002A4139">
      <w:r>
        <w:t>Tag 1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3789"/>
        <w:gridCol w:w="1025"/>
      </w:tblGrid>
      <w:tr w:rsidR="002A4139" w:rsidTr="00134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3789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13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977" w:type="dxa"/>
          </w:tcPr>
          <w:p w:rsidR="002A4139" w:rsidRDefault="00986055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Projektarbeit Konzept erstellen</w:t>
            </w:r>
          </w:p>
        </w:tc>
        <w:tc>
          <w:tcPr>
            <w:tcW w:w="3789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13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2977" w:type="dxa"/>
          </w:tcPr>
          <w:p w:rsidR="002A4139" w:rsidRDefault="00986055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fälle erstellen</w:t>
            </w:r>
          </w:p>
        </w:tc>
        <w:tc>
          <w:tcPr>
            <w:tcW w:w="3789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/>
    <w:p w:rsidR="002A4139" w:rsidRPr="002A4139" w:rsidRDefault="002A4139" w:rsidP="002A4139">
      <w:r>
        <w:t>Tag 2</w:t>
      </w:r>
    </w:p>
    <w:tbl>
      <w:tblPr>
        <w:tblStyle w:val="Gitternetztabelle1hell"/>
        <w:tblW w:w="9298" w:type="dxa"/>
        <w:tblLook w:val="04A0" w:firstRow="1" w:lastRow="0" w:firstColumn="1" w:lastColumn="0" w:noHBand="0" w:noVBand="1"/>
      </w:tblPr>
      <w:tblGrid>
        <w:gridCol w:w="1271"/>
        <w:gridCol w:w="2929"/>
        <w:gridCol w:w="4073"/>
        <w:gridCol w:w="1025"/>
      </w:tblGrid>
      <w:tr w:rsidR="002A4139" w:rsidTr="00134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929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13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929" w:type="dxa"/>
          </w:tcPr>
          <w:p w:rsidR="002A4139" w:rsidRDefault="0013452B" w:rsidP="0013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 mit Programmierung, einfaches </w:t>
            </w:r>
            <w:proofErr w:type="spellStart"/>
            <w:r>
              <w:t>form</w:t>
            </w:r>
            <w:proofErr w:type="spellEnd"/>
            <w:r>
              <w:t xml:space="preserve"> für die Verleih Eingaben mit Datenbank Anbindung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13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929" w:type="dxa"/>
          </w:tcPr>
          <w:p w:rsidR="002A4139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Ausgabe für alle Verleihs erstellen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13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929" w:type="dxa"/>
          </w:tcPr>
          <w:p w:rsidR="002A4139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für Änderung auf Datenbank erstellen.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13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2929" w:type="dxa"/>
          </w:tcPr>
          <w:p w:rsidR="002A4139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Besprechung mit Auftraggeber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13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13452B" w:rsidP="006D37DA">
            <w:pPr>
              <w:rPr>
                <w:b w:val="0"/>
              </w:rPr>
            </w:pPr>
            <w:r>
              <w:rPr>
                <w:b w:val="0"/>
              </w:rPr>
              <w:t>16.00</w:t>
            </w:r>
            <w:r w:rsidR="002A4139" w:rsidRPr="008F18FB">
              <w:rPr>
                <w:b w:val="0"/>
              </w:rPr>
              <w:t xml:space="preserve"> Uhr</w:t>
            </w:r>
          </w:p>
        </w:tc>
        <w:tc>
          <w:tcPr>
            <w:tcW w:w="2929" w:type="dxa"/>
          </w:tcPr>
          <w:p w:rsidR="002A4139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Weiterfahren mit Änderung Form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/>
    <w:p w:rsidR="002A4139" w:rsidRPr="002A4139" w:rsidRDefault="002A4139" w:rsidP="002A4139">
      <w:r>
        <w:t>Tag 3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3789"/>
        <w:gridCol w:w="1025"/>
      </w:tblGrid>
      <w:tr w:rsidR="002A4139" w:rsidTr="00134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3789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13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977" w:type="dxa"/>
          </w:tcPr>
          <w:p w:rsidR="002A4139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 Form vervollständigen</w:t>
            </w:r>
          </w:p>
        </w:tc>
        <w:tc>
          <w:tcPr>
            <w:tcW w:w="3789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13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2977" w:type="dxa"/>
          </w:tcPr>
          <w:p w:rsidR="002A4139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durchführen -&gt; Änderungen welche daraus entstehen</w:t>
            </w:r>
          </w:p>
        </w:tc>
        <w:tc>
          <w:tcPr>
            <w:tcW w:w="3789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13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977" w:type="dxa"/>
          </w:tcPr>
          <w:p w:rsidR="002A4139" w:rsidRDefault="0013452B" w:rsidP="0013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Muss Fertig, falls nicht zu viele Fehler zu fixen sind </w:t>
            </w:r>
            <w:proofErr w:type="spellStart"/>
            <w:r>
              <w:t>zusatz</w:t>
            </w:r>
            <w:proofErr w:type="spellEnd"/>
            <w:r>
              <w:t xml:space="preserve"> </w:t>
            </w:r>
            <w:proofErr w:type="spellStart"/>
            <w:r>
              <w:t>feature</w:t>
            </w:r>
            <w:proofErr w:type="spellEnd"/>
            <w:r>
              <w:t xml:space="preserve"> implementieren (mehrere Status auf einen Knopfdruck bearbeiten)</w:t>
            </w:r>
          </w:p>
        </w:tc>
        <w:tc>
          <w:tcPr>
            <w:tcW w:w="3789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13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977" w:type="dxa"/>
          </w:tcPr>
          <w:p w:rsidR="002A4139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Präsentation</w:t>
            </w:r>
          </w:p>
        </w:tc>
        <w:tc>
          <w:tcPr>
            <w:tcW w:w="3789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/>
    <w:p w:rsidR="002A4139" w:rsidRDefault="002A4139" w:rsidP="002A4139">
      <w:pPr>
        <w:pStyle w:val="berschrift1"/>
      </w:pPr>
      <w:r>
        <w:t>Testfälle</w:t>
      </w:r>
    </w:p>
    <w:p w:rsidR="002A4139" w:rsidRPr="002A4139" w:rsidRDefault="002A4139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2A4139" w:rsidTr="002A4139">
        <w:tc>
          <w:tcPr>
            <w:tcW w:w="1366" w:type="dxa"/>
            <w:shd w:val="clear" w:color="auto" w:fill="D9D9D9" w:themeFill="background1" w:themeFillShade="D9"/>
          </w:tcPr>
          <w:p w:rsidR="002A4139" w:rsidRDefault="002A4139" w:rsidP="008F18FB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2A4139" w:rsidRDefault="002A4139" w:rsidP="002A4139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B"/>
            </w:r>
          </w:p>
        </w:tc>
      </w:tr>
      <w:tr w:rsidR="002A4139" w:rsidTr="002A4139">
        <w:trPr>
          <w:trHeight w:val="48"/>
        </w:trPr>
        <w:tc>
          <w:tcPr>
            <w:tcW w:w="1366" w:type="dxa"/>
            <w:vMerge w:val="restart"/>
          </w:tcPr>
          <w:p w:rsidR="002A4139" w:rsidRDefault="002A4139" w:rsidP="008F18FB">
            <w:pPr>
              <w:jc w:val="center"/>
            </w:pPr>
          </w:p>
        </w:tc>
        <w:tc>
          <w:tcPr>
            <w:tcW w:w="1464" w:type="dxa"/>
          </w:tcPr>
          <w:p w:rsidR="002A4139" w:rsidRDefault="002A4139" w:rsidP="002A4139">
            <w:r>
              <w:t>GEGEBEN SEI</w:t>
            </w:r>
          </w:p>
        </w:tc>
        <w:tc>
          <w:tcPr>
            <w:tcW w:w="4845" w:type="dxa"/>
          </w:tcPr>
          <w:p w:rsidR="002A4139" w:rsidRDefault="0013452B" w:rsidP="002A4139">
            <w:r>
              <w:t>Der Benutzer gibt das Verleihdatum ein</w:t>
            </w:r>
          </w:p>
        </w:tc>
        <w:tc>
          <w:tcPr>
            <w:tcW w:w="697" w:type="dxa"/>
            <w:vMerge w:val="restart"/>
          </w:tcPr>
          <w:p w:rsidR="002A4139" w:rsidRDefault="002A4139" w:rsidP="002A4139"/>
        </w:tc>
        <w:tc>
          <w:tcPr>
            <w:tcW w:w="690" w:type="dxa"/>
            <w:vMerge w:val="restart"/>
          </w:tcPr>
          <w:p w:rsidR="002A4139" w:rsidRDefault="002A4139" w:rsidP="002A4139"/>
        </w:tc>
      </w:tr>
      <w:tr w:rsidR="002A4139" w:rsidTr="002A4139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WENN</w:t>
            </w:r>
          </w:p>
        </w:tc>
        <w:tc>
          <w:tcPr>
            <w:tcW w:w="4845" w:type="dxa"/>
          </w:tcPr>
          <w:p w:rsidR="002A4139" w:rsidRDefault="0013452B" w:rsidP="0013452B">
            <w:r>
              <w:t>Die Risikostufe eingetragen wurde</w:t>
            </w:r>
          </w:p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DANN</w:t>
            </w:r>
          </w:p>
        </w:tc>
        <w:tc>
          <w:tcPr>
            <w:tcW w:w="4845" w:type="dxa"/>
          </w:tcPr>
          <w:p w:rsidR="002A4139" w:rsidRDefault="0013452B" w:rsidP="002A4139">
            <w:r>
              <w:t>Wird das Enddatum sofort gesetzt</w:t>
            </w:r>
          </w:p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c>
          <w:tcPr>
            <w:tcW w:w="1366" w:type="dxa"/>
          </w:tcPr>
          <w:p w:rsidR="002A4139" w:rsidRDefault="002A4139" w:rsidP="002A4139">
            <w:r>
              <w:t>Begründung:</w:t>
            </w:r>
          </w:p>
        </w:tc>
        <w:tc>
          <w:tcPr>
            <w:tcW w:w="7696" w:type="dxa"/>
            <w:gridSpan w:val="4"/>
          </w:tcPr>
          <w:p w:rsidR="002A4139" w:rsidRDefault="0013452B" w:rsidP="002A4139">
            <w:r>
              <w:t>Anforderung ist, dass das Enddatum für erleichterte Bedienung sofort gesetzt wird.</w:t>
            </w:r>
          </w:p>
        </w:tc>
      </w:tr>
    </w:tbl>
    <w:p w:rsidR="002A4139" w:rsidRDefault="002A4139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13452B" w:rsidTr="008B0272">
        <w:tc>
          <w:tcPr>
            <w:tcW w:w="1366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13452B" w:rsidRDefault="0013452B" w:rsidP="008B0272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sym w:font="Wingdings" w:char="F0FB"/>
            </w:r>
          </w:p>
        </w:tc>
      </w:tr>
      <w:tr w:rsidR="0013452B" w:rsidTr="008B0272">
        <w:trPr>
          <w:trHeight w:val="48"/>
        </w:trPr>
        <w:tc>
          <w:tcPr>
            <w:tcW w:w="1366" w:type="dxa"/>
            <w:vMerge w:val="restart"/>
          </w:tcPr>
          <w:p w:rsidR="0013452B" w:rsidRDefault="0013452B" w:rsidP="008B0272">
            <w:pPr>
              <w:jc w:val="center"/>
            </w:pPr>
          </w:p>
        </w:tc>
        <w:tc>
          <w:tcPr>
            <w:tcW w:w="1464" w:type="dxa"/>
          </w:tcPr>
          <w:p w:rsidR="0013452B" w:rsidRDefault="0013452B" w:rsidP="008B0272">
            <w:r>
              <w:t>GEGEBEN SEI</w:t>
            </w:r>
          </w:p>
        </w:tc>
        <w:tc>
          <w:tcPr>
            <w:tcW w:w="4845" w:type="dxa"/>
          </w:tcPr>
          <w:p w:rsidR="0013452B" w:rsidRDefault="0013452B" w:rsidP="008B0272">
            <w:r>
              <w:t>Der Benutzer sendet ein leeres Formular ab</w:t>
            </w:r>
          </w:p>
        </w:tc>
        <w:tc>
          <w:tcPr>
            <w:tcW w:w="697" w:type="dxa"/>
            <w:vMerge w:val="restart"/>
          </w:tcPr>
          <w:p w:rsidR="0013452B" w:rsidRDefault="0013452B" w:rsidP="008B0272"/>
        </w:tc>
        <w:tc>
          <w:tcPr>
            <w:tcW w:w="690" w:type="dxa"/>
            <w:vMerge w:val="restart"/>
          </w:tcPr>
          <w:p w:rsidR="0013452B" w:rsidRDefault="0013452B" w:rsidP="008B0272"/>
        </w:tc>
      </w:tr>
      <w:tr w:rsidR="0013452B" w:rsidTr="008B0272">
        <w:trPr>
          <w:trHeight w:val="47"/>
        </w:trPr>
        <w:tc>
          <w:tcPr>
            <w:tcW w:w="1366" w:type="dxa"/>
            <w:vMerge/>
          </w:tcPr>
          <w:p w:rsidR="0013452B" w:rsidRDefault="0013452B" w:rsidP="008B0272"/>
        </w:tc>
        <w:tc>
          <w:tcPr>
            <w:tcW w:w="1464" w:type="dxa"/>
          </w:tcPr>
          <w:p w:rsidR="0013452B" w:rsidRDefault="0013452B" w:rsidP="008B0272">
            <w:r>
              <w:t>WENN</w:t>
            </w:r>
          </w:p>
        </w:tc>
        <w:tc>
          <w:tcPr>
            <w:tcW w:w="4845" w:type="dxa"/>
          </w:tcPr>
          <w:p w:rsidR="0013452B" w:rsidRDefault="0013452B" w:rsidP="0013452B"/>
        </w:tc>
        <w:tc>
          <w:tcPr>
            <w:tcW w:w="697" w:type="dxa"/>
            <w:vMerge/>
          </w:tcPr>
          <w:p w:rsidR="0013452B" w:rsidRDefault="0013452B" w:rsidP="008B0272"/>
        </w:tc>
        <w:tc>
          <w:tcPr>
            <w:tcW w:w="690" w:type="dxa"/>
            <w:vMerge/>
          </w:tcPr>
          <w:p w:rsidR="0013452B" w:rsidRDefault="0013452B" w:rsidP="008B0272"/>
        </w:tc>
      </w:tr>
      <w:tr w:rsidR="0013452B" w:rsidTr="008B0272">
        <w:trPr>
          <w:trHeight w:val="47"/>
        </w:trPr>
        <w:tc>
          <w:tcPr>
            <w:tcW w:w="1366" w:type="dxa"/>
            <w:vMerge/>
          </w:tcPr>
          <w:p w:rsidR="0013452B" w:rsidRDefault="0013452B" w:rsidP="008B0272"/>
        </w:tc>
        <w:tc>
          <w:tcPr>
            <w:tcW w:w="1464" w:type="dxa"/>
          </w:tcPr>
          <w:p w:rsidR="0013452B" w:rsidRDefault="0013452B" w:rsidP="008B0272">
            <w:r>
              <w:t>DANN</w:t>
            </w:r>
          </w:p>
        </w:tc>
        <w:tc>
          <w:tcPr>
            <w:tcW w:w="4845" w:type="dxa"/>
          </w:tcPr>
          <w:p w:rsidR="0013452B" w:rsidRDefault="0013452B" w:rsidP="0013452B">
            <w:r>
              <w:t xml:space="preserve">Wird eine Fehlermeldungen vom JS für das (Feld </w:t>
            </w:r>
            <w:proofErr w:type="spellStart"/>
            <w:r>
              <w:t>name</w:t>
            </w:r>
            <w:proofErr w:type="spellEnd"/>
            <w:r>
              <w:t xml:space="preserve">, email, </w:t>
            </w:r>
            <w:proofErr w:type="spellStart"/>
            <w:r>
              <w:t>risk</w:t>
            </w:r>
            <w:proofErr w:type="spellEnd"/>
            <w:r>
              <w:t xml:space="preserve"> , </w:t>
            </w:r>
            <w:proofErr w:type="spellStart"/>
            <w:r>
              <w:t>package</w:t>
            </w:r>
            <w:proofErr w:type="spellEnd"/>
            <w:r>
              <w:t>) ausgegeben</w:t>
            </w:r>
          </w:p>
        </w:tc>
        <w:tc>
          <w:tcPr>
            <w:tcW w:w="697" w:type="dxa"/>
            <w:vMerge/>
          </w:tcPr>
          <w:p w:rsidR="0013452B" w:rsidRDefault="0013452B" w:rsidP="008B0272"/>
        </w:tc>
        <w:tc>
          <w:tcPr>
            <w:tcW w:w="690" w:type="dxa"/>
            <w:vMerge/>
          </w:tcPr>
          <w:p w:rsidR="0013452B" w:rsidRDefault="0013452B" w:rsidP="008B0272"/>
        </w:tc>
      </w:tr>
      <w:tr w:rsidR="0013452B" w:rsidTr="008B0272">
        <w:tc>
          <w:tcPr>
            <w:tcW w:w="1366" w:type="dxa"/>
          </w:tcPr>
          <w:p w:rsidR="0013452B" w:rsidRDefault="0013452B" w:rsidP="008B0272">
            <w:r>
              <w:t>Begründung:</w:t>
            </w:r>
          </w:p>
        </w:tc>
        <w:tc>
          <w:tcPr>
            <w:tcW w:w="7696" w:type="dxa"/>
            <w:gridSpan w:val="4"/>
          </w:tcPr>
          <w:p w:rsidR="0013452B" w:rsidRDefault="0013452B" w:rsidP="008B0272"/>
        </w:tc>
      </w:tr>
    </w:tbl>
    <w:p w:rsidR="0013452B" w:rsidRDefault="0013452B" w:rsidP="0013452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13452B" w:rsidTr="008B0272">
        <w:tc>
          <w:tcPr>
            <w:tcW w:w="1366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13452B" w:rsidRDefault="0013452B" w:rsidP="008B0272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sym w:font="Wingdings" w:char="F0FB"/>
            </w:r>
          </w:p>
        </w:tc>
      </w:tr>
      <w:tr w:rsidR="0013452B" w:rsidTr="008B0272">
        <w:trPr>
          <w:trHeight w:val="48"/>
        </w:trPr>
        <w:tc>
          <w:tcPr>
            <w:tcW w:w="1366" w:type="dxa"/>
            <w:vMerge w:val="restart"/>
          </w:tcPr>
          <w:p w:rsidR="0013452B" w:rsidRDefault="0013452B" w:rsidP="008B0272">
            <w:pPr>
              <w:jc w:val="center"/>
            </w:pPr>
          </w:p>
        </w:tc>
        <w:tc>
          <w:tcPr>
            <w:tcW w:w="1464" w:type="dxa"/>
          </w:tcPr>
          <w:p w:rsidR="0013452B" w:rsidRDefault="0013452B" w:rsidP="008B0272">
            <w:r>
              <w:t>GEGEBEN SEI</w:t>
            </w:r>
          </w:p>
        </w:tc>
        <w:tc>
          <w:tcPr>
            <w:tcW w:w="4845" w:type="dxa"/>
          </w:tcPr>
          <w:p w:rsidR="0013452B" w:rsidRDefault="0013452B" w:rsidP="0013452B">
            <w:r>
              <w:t xml:space="preserve">Der Benutzer sendet ein </w:t>
            </w:r>
            <w:r>
              <w:t>Formular ab in welchem alle Forms ausgefüllt sind</w:t>
            </w:r>
          </w:p>
        </w:tc>
        <w:tc>
          <w:tcPr>
            <w:tcW w:w="697" w:type="dxa"/>
            <w:vMerge w:val="restart"/>
          </w:tcPr>
          <w:p w:rsidR="0013452B" w:rsidRDefault="0013452B" w:rsidP="008B0272"/>
        </w:tc>
        <w:tc>
          <w:tcPr>
            <w:tcW w:w="690" w:type="dxa"/>
            <w:vMerge w:val="restart"/>
          </w:tcPr>
          <w:p w:rsidR="0013452B" w:rsidRDefault="0013452B" w:rsidP="008B0272"/>
        </w:tc>
      </w:tr>
      <w:tr w:rsidR="0013452B" w:rsidTr="008B0272">
        <w:trPr>
          <w:trHeight w:val="47"/>
        </w:trPr>
        <w:tc>
          <w:tcPr>
            <w:tcW w:w="1366" w:type="dxa"/>
            <w:vMerge/>
          </w:tcPr>
          <w:p w:rsidR="0013452B" w:rsidRDefault="0013452B" w:rsidP="008B0272"/>
        </w:tc>
        <w:tc>
          <w:tcPr>
            <w:tcW w:w="1464" w:type="dxa"/>
          </w:tcPr>
          <w:p w:rsidR="0013452B" w:rsidRDefault="0013452B" w:rsidP="008B0272">
            <w:r>
              <w:t>WENN</w:t>
            </w:r>
          </w:p>
        </w:tc>
        <w:tc>
          <w:tcPr>
            <w:tcW w:w="4845" w:type="dxa"/>
          </w:tcPr>
          <w:p w:rsidR="0013452B" w:rsidRDefault="0013452B" w:rsidP="008B0272">
            <w:r>
              <w:t>Alle Forms die Validierung ohne Fehler überstehen</w:t>
            </w:r>
          </w:p>
        </w:tc>
        <w:tc>
          <w:tcPr>
            <w:tcW w:w="697" w:type="dxa"/>
            <w:vMerge/>
          </w:tcPr>
          <w:p w:rsidR="0013452B" w:rsidRDefault="0013452B" w:rsidP="008B0272"/>
        </w:tc>
        <w:tc>
          <w:tcPr>
            <w:tcW w:w="690" w:type="dxa"/>
            <w:vMerge/>
          </w:tcPr>
          <w:p w:rsidR="0013452B" w:rsidRDefault="0013452B" w:rsidP="008B0272"/>
        </w:tc>
      </w:tr>
      <w:tr w:rsidR="0013452B" w:rsidTr="008B0272">
        <w:trPr>
          <w:trHeight w:val="47"/>
        </w:trPr>
        <w:tc>
          <w:tcPr>
            <w:tcW w:w="1366" w:type="dxa"/>
            <w:vMerge/>
          </w:tcPr>
          <w:p w:rsidR="0013452B" w:rsidRDefault="0013452B" w:rsidP="008B0272"/>
        </w:tc>
        <w:tc>
          <w:tcPr>
            <w:tcW w:w="1464" w:type="dxa"/>
          </w:tcPr>
          <w:p w:rsidR="0013452B" w:rsidRDefault="0013452B" w:rsidP="008B0272">
            <w:r>
              <w:t>DANN</w:t>
            </w:r>
          </w:p>
        </w:tc>
        <w:tc>
          <w:tcPr>
            <w:tcW w:w="4845" w:type="dxa"/>
          </w:tcPr>
          <w:p w:rsidR="0013452B" w:rsidRDefault="0013452B" w:rsidP="0013452B">
            <w:r>
              <w:t>Wird der Eintrag in die Datenbank eingetragen</w:t>
            </w:r>
          </w:p>
        </w:tc>
        <w:tc>
          <w:tcPr>
            <w:tcW w:w="697" w:type="dxa"/>
            <w:vMerge/>
          </w:tcPr>
          <w:p w:rsidR="0013452B" w:rsidRDefault="0013452B" w:rsidP="008B0272"/>
        </w:tc>
        <w:tc>
          <w:tcPr>
            <w:tcW w:w="690" w:type="dxa"/>
            <w:vMerge/>
          </w:tcPr>
          <w:p w:rsidR="0013452B" w:rsidRDefault="0013452B" w:rsidP="008B0272"/>
        </w:tc>
      </w:tr>
      <w:tr w:rsidR="0013452B" w:rsidTr="008B0272">
        <w:tc>
          <w:tcPr>
            <w:tcW w:w="1366" w:type="dxa"/>
          </w:tcPr>
          <w:p w:rsidR="0013452B" w:rsidRDefault="0013452B" w:rsidP="008B0272">
            <w:r>
              <w:t>Begründung:</w:t>
            </w:r>
          </w:p>
        </w:tc>
        <w:tc>
          <w:tcPr>
            <w:tcW w:w="7696" w:type="dxa"/>
            <w:gridSpan w:val="4"/>
          </w:tcPr>
          <w:p w:rsidR="0013452B" w:rsidRDefault="0013452B" w:rsidP="008B0272"/>
        </w:tc>
      </w:tr>
    </w:tbl>
    <w:p w:rsidR="0013452B" w:rsidRDefault="0013452B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13452B" w:rsidTr="008B0272">
        <w:tc>
          <w:tcPr>
            <w:tcW w:w="1366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13452B" w:rsidRDefault="0013452B" w:rsidP="008B0272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sym w:font="Wingdings" w:char="F0FB"/>
            </w:r>
          </w:p>
        </w:tc>
      </w:tr>
      <w:tr w:rsidR="0013452B" w:rsidTr="008B0272">
        <w:trPr>
          <w:trHeight w:val="48"/>
        </w:trPr>
        <w:tc>
          <w:tcPr>
            <w:tcW w:w="1366" w:type="dxa"/>
            <w:vMerge w:val="restart"/>
          </w:tcPr>
          <w:p w:rsidR="0013452B" w:rsidRDefault="0013452B" w:rsidP="008B0272">
            <w:pPr>
              <w:jc w:val="center"/>
            </w:pPr>
          </w:p>
        </w:tc>
        <w:tc>
          <w:tcPr>
            <w:tcW w:w="1464" w:type="dxa"/>
          </w:tcPr>
          <w:p w:rsidR="0013452B" w:rsidRDefault="0013452B" w:rsidP="008B0272">
            <w:r>
              <w:t>GEGEBEN SEI</w:t>
            </w:r>
          </w:p>
        </w:tc>
        <w:tc>
          <w:tcPr>
            <w:tcW w:w="4845" w:type="dxa"/>
          </w:tcPr>
          <w:p w:rsidR="0013452B" w:rsidRDefault="0013452B" w:rsidP="008B0272">
            <w:r>
              <w:t>Der Benutzer öffnet die Anzeige Ansicht</w:t>
            </w:r>
          </w:p>
        </w:tc>
        <w:tc>
          <w:tcPr>
            <w:tcW w:w="697" w:type="dxa"/>
            <w:vMerge w:val="restart"/>
          </w:tcPr>
          <w:p w:rsidR="0013452B" w:rsidRDefault="0013452B" w:rsidP="008B0272"/>
        </w:tc>
        <w:tc>
          <w:tcPr>
            <w:tcW w:w="690" w:type="dxa"/>
            <w:vMerge w:val="restart"/>
          </w:tcPr>
          <w:p w:rsidR="0013452B" w:rsidRDefault="0013452B" w:rsidP="008B0272"/>
        </w:tc>
      </w:tr>
      <w:tr w:rsidR="0013452B" w:rsidTr="008B0272">
        <w:trPr>
          <w:trHeight w:val="47"/>
        </w:trPr>
        <w:tc>
          <w:tcPr>
            <w:tcW w:w="1366" w:type="dxa"/>
            <w:vMerge/>
          </w:tcPr>
          <w:p w:rsidR="0013452B" w:rsidRDefault="0013452B" w:rsidP="008B0272"/>
        </w:tc>
        <w:tc>
          <w:tcPr>
            <w:tcW w:w="1464" w:type="dxa"/>
          </w:tcPr>
          <w:p w:rsidR="0013452B" w:rsidRDefault="0013452B" w:rsidP="008B0272">
            <w:r>
              <w:t>WENN</w:t>
            </w:r>
          </w:p>
        </w:tc>
        <w:tc>
          <w:tcPr>
            <w:tcW w:w="4845" w:type="dxa"/>
          </w:tcPr>
          <w:p w:rsidR="0013452B" w:rsidRDefault="0013452B" w:rsidP="008B0272"/>
        </w:tc>
        <w:tc>
          <w:tcPr>
            <w:tcW w:w="697" w:type="dxa"/>
            <w:vMerge/>
          </w:tcPr>
          <w:p w:rsidR="0013452B" w:rsidRDefault="0013452B" w:rsidP="008B0272"/>
        </w:tc>
        <w:tc>
          <w:tcPr>
            <w:tcW w:w="690" w:type="dxa"/>
            <w:vMerge/>
          </w:tcPr>
          <w:p w:rsidR="0013452B" w:rsidRDefault="0013452B" w:rsidP="008B0272"/>
        </w:tc>
      </w:tr>
      <w:tr w:rsidR="0013452B" w:rsidTr="008B0272">
        <w:trPr>
          <w:trHeight w:val="47"/>
        </w:trPr>
        <w:tc>
          <w:tcPr>
            <w:tcW w:w="1366" w:type="dxa"/>
            <w:vMerge/>
          </w:tcPr>
          <w:p w:rsidR="0013452B" w:rsidRDefault="0013452B" w:rsidP="008B0272"/>
        </w:tc>
        <w:tc>
          <w:tcPr>
            <w:tcW w:w="1464" w:type="dxa"/>
          </w:tcPr>
          <w:p w:rsidR="0013452B" w:rsidRDefault="0013452B" w:rsidP="008B0272">
            <w:r>
              <w:t>DANN</w:t>
            </w:r>
          </w:p>
        </w:tc>
        <w:tc>
          <w:tcPr>
            <w:tcW w:w="4845" w:type="dxa"/>
          </w:tcPr>
          <w:p w:rsidR="0013452B" w:rsidRDefault="0013452B" w:rsidP="008B0272">
            <w:r>
              <w:t>Dem Benutzer werden die Daten angezeigt</w:t>
            </w:r>
          </w:p>
        </w:tc>
        <w:tc>
          <w:tcPr>
            <w:tcW w:w="697" w:type="dxa"/>
            <w:vMerge/>
          </w:tcPr>
          <w:p w:rsidR="0013452B" w:rsidRDefault="0013452B" w:rsidP="008B0272"/>
        </w:tc>
        <w:tc>
          <w:tcPr>
            <w:tcW w:w="690" w:type="dxa"/>
            <w:vMerge/>
          </w:tcPr>
          <w:p w:rsidR="0013452B" w:rsidRDefault="0013452B" w:rsidP="008B0272"/>
        </w:tc>
      </w:tr>
      <w:tr w:rsidR="0013452B" w:rsidTr="008B0272">
        <w:tc>
          <w:tcPr>
            <w:tcW w:w="1366" w:type="dxa"/>
          </w:tcPr>
          <w:p w:rsidR="0013452B" w:rsidRDefault="0013452B" w:rsidP="008B0272">
            <w:r>
              <w:t>Begründung:</w:t>
            </w:r>
          </w:p>
        </w:tc>
        <w:tc>
          <w:tcPr>
            <w:tcW w:w="7696" w:type="dxa"/>
            <w:gridSpan w:val="4"/>
          </w:tcPr>
          <w:p w:rsidR="0013452B" w:rsidRDefault="0013452B" w:rsidP="008B0272"/>
        </w:tc>
      </w:tr>
    </w:tbl>
    <w:p w:rsidR="0013452B" w:rsidRDefault="0013452B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13452B" w:rsidTr="008B0272">
        <w:tc>
          <w:tcPr>
            <w:tcW w:w="1366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13452B" w:rsidRDefault="0013452B" w:rsidP="008B0272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sym w:font="Wingdings" w:char="F0FB"/>
            </w:r>
          </w:p>
        </w:tc>
      </w:tr>
      <w:tr w:rsidR="0013452B" w:rsidTr="008B0272">
        <w:trPr>
          <w:trHeight w:val="48"/>
        </w:trPr>
        <w:tc>
          <w:tcPr>
            <w:tcW w:w="1366" w:type="dxa"/>
            <w:vMerge w:val="restart"/>
          </w:tcPr>
          <w:p w:rsidR="0013452B" w:rsidRDefault="0013452B" w:rsidP="008B0272">
            <w:pPr>
              <w:jc w:val="center"/>
            </w:pPr>
          </w:p>
        </w:tc>
        <w:tc>
          <w:tcPr>
            <w:tcW w:w="1464" w:type="dxa"/>
          </w:tcPr>
          <w:p w:rsidR="0013452B" w:rsidRDefault="0013452B" w:rsidP="008B0272">
            <w:r>
              <w:t>GEGEBEN SEI</w:t>
            </w:r>
          </w:p>
        </w:tc>
        <w:tc>
          <w:tcPr>
            <w:tcW w:w="4845" w:type="dxa"/>
          </w:tcPr>
          <w:p w:rsidR="0013452B" w:rsidRDefault="0013452B" w:rsidP="008B0272">
            <w:r>
              <w:t>Der Benutzer sendet ein leeres Formular ab</w:t>
            </w:r>
          </w:p>
        </w:tc>
        <w:tc>
          <w:tcPr>
            <w:tcW w:w="697" w:type="dxa"/>
            <w:vMerge w:val="restart"/>
          </w:tcPr>
          <w:p w:rsidR="0013452B" w:rsidRDefault="0013452B" w:rsidP="008B0272"/>
        </w:tc>
        <w:tc>
          <w:tcPr>
            <w:tcW w:w="690" w:type="dxa"/>
            <w:vMerge w:val="restart"/>
          </w:tcPr>
          <w:p w:rsidR="0013452B" w:rsidRDefault="0013452B" w:rsidP="008B0272"/>
        </w:tc>
      </w:tr>
      <w:tr w:rsidR="0013452B" w:rsidTr="008B0272">
        <w:trPr>
          <w:trHeight w:val="47"/>
        </w:trPr>
        <w:tc>
          <w:tcPr>
            <w:tcW w:w="1366" w:type="dxa"/>
            <w:vMerge/>
          </w:tcPr>
          <w:p w:rsidR="0013452B" w:rsidRDefault="0013452B" w:rsidP="008B0272"/>
        </w:tc>
        <w:tc>
          <w:tcPr>
            <w:tcW w:w="1464" w:type="dxa"/>
          </w:tcPr>
          <w:p w:rsidR="0013452B" w:rsidRDefault="0013452B" w:rsidP="008B0272">
            <w:r>
              <w:t>WENN</w:t>
            </w:r>
          </w:p>
        </w:tc>
        <w:tc>
          <w:tcPr>
            <w:tcW w:w="4845" w:type="dxa"/>
          </w:tcPr>
          <w:p w:rsidR="0013452B" w:rsidRDefault="0013452B" w:rsidP="008B0272"/>
        </w:tc>
        <w:tc>
          <w:tcPr>
            <w:tcW w:w="697" w:type="dxa"/>
            <w:vMerge/>
          </w:tcPr>
          <w:p w:rsidR="0013452B" w:rsidRDefault="0013452B" w:rsidP="008B0272"/>
        </w:tc>
        <w:tc>
          <w:tcPr>
            <w:tcW w:w="690" w:type="dxa"/>
            <w:vMerge/>
          </w:tcPr>
          <w:p w:rsidR="0013452B" w:rsidRDefault="0013452B" w:rsidP="008B0272"/>
        </w:tc>
      </w:tr>
      <w:tr w:rsidR="0013452B" w:rsidTr="008B0272">
        <w:trPr>
          <w:trHeight w:val="47"/>
        </w:trPr>
        <w:tc>
          <w:tcPr>
            <w:tcW w:w="1366" w:type="dxa"/>
            <w:vMerge/>
          </w:tcPr>
          <w:p w:rsidR="0013452B" w:rsidRDefault="0013452B" w:rsidP="008B0272"/>
        </w:tc>
        <w:tc>
          <w:tcPr>
            <w:tcW w:w="1464" w:type="dxa"/>
          </w:tcPr>
          <w:p w:rsidR="0013452B" w:rsidRDefault="0013452B" w:rsidP="008B0272">
            <w:r>
              <w:t>DANN</w:t>
            </w:r>
          </w:p>
        </w:tc>
        <w:tc>
          <w:tcPr>
            <w:tcW w:w="4845" w:type="dxa"/>
          </w:tcPr>
          <w:p w:rsidR="0013452B" w:rsidRDefault="0013452B" w:rsidP="008B0272">
            <w:r>
              <w:t xml:space="preserve">Wird eine Fehlermeldungen vom JS für das (Feld </w:t>
            </w:r>
            <w:proofErr w:type="spellStart"/>
            <w:r>
              <w:t>name</w:t>
            </w:r>
            <w:proofErr w:type="spellEnd"/>
            <w:r>
              <w:t xml:space="preserve">, email, </w:t>
            </w:r>
            <w:proofErr w:type="spellStart"/>
            <w:r>
              <w:t>risk</w:t>
            </w:r>
            <w:proofErr w:type="spellEnd"/>
            <w:r>
              <w:t xml:space="preserve"> , </w:t>
            </w:r>
            <w:proofErr w:type="spellStart"/>
            <w:r>
              <w:t>package</w:t>
            </w:r>
            <w:proofErr w:type="spellEnd"/>
            <w:r>
              <w:t>) ausgegeben</w:t>
            </w:r>
          </w:p>
        </w:tc>
        <w:tc>
          <w:tcPr>
            <w:tcW w:w="697" w:type="dxa"/>
            <w:vMerge/>
          </w:tcPr>
          <w:p w:rsidR="0013452B" w:rsidRDefault="0013452B" w:rsidP="008B0272"/>
        </w:tc>
        <w:tc>
          <w:tcPr>
            <w:tcW w:w="690" w:type="dxa"/>
            <w:vMerge/>
          </w:tcPr>
          <w:p w:rsidR="0013452B" w:rsidRDefault="0013452B" w:rsidP="008B0272"/>
        </w:tc>
      </w:tr>
      <w:tr w:rsidR="0013452B" w:rsidTr="008B0272">
        <w:tc>
          <w:tcPr>
            <w:tcW w:w="1366" w:type="dxa"/>
          </w:tcPr>
          <w:p w:rsidR="0013452B" w:rsidRDefault="0013452B" w:rsidP="008B0272">
            <w:r>
              <w:t>Begründung:</w:t>
            </w:r>
          </w:p>
        </w:tc>
        <w:tc>
          <w:tcPr>
            <w:tcW w:w="7696" w:type="dxa"/>
            <w:gridSpan w:val="4"/>
          </w:tcPr>
          <w:p w:rsidR="0013452B" w:rsidRDefault="0013452B" w:rsidP="008B0272">
            <w:r>
              <w:t>Anforderung ist, dass das Enddatum für erleichterte Bedienung sofort gesetzt wird.</w:t>
            </w:r>
          </w:p>
        </w:tc>
      </w:tr>
    </w:tbl>
    <w:p w:rsidR="0013452B" w:rsidRDefault="0013452B" w:rsidP="002A4139"/>
    <w:p w:rsidR="008F18FB" w:rsidRDefault="008F18FB" w:rsidP="008F18FB">
      <w:pPr>
        <w:pStyle w:val="berschrift1"/>
      </w:pPr>
      <w:r>
        <w:t>Validierung</w:t>
      </w:r>
    </w:p>
    <w:p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693"/>
        <w:gridCol w:w="1984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Formular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Bezeichnung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Validierung</w:t>
            </w:r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F18FB" w:rsidRPr="008F18FB" w:rsidRDefault="0013452B" w:rsidP="006D37DA">
            <w:pPr>
              <w:rPr>
                <w:b w:val="0"/>
              </w:rPr>
            </w:pPr>
            <w:r>
              <w:rPr>
                <w:b w:val="0"/>
              </w:rPr>
              <w:t>Eingabe</w:t>
            </w:r>
          </w:p>
        </w:tc>
        <w:tc>
          <w:tcPr>
            <w:tcW w:w="1418" w:type="dxa"/>
          </w:tcPr>
          <w:p w:rsidR="008F18F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</w:tc>
        <w:tc>
          <w:tcPr>
            <w:tcW w:w="1701" w:type="dxa"/>
          </w:tcPr>
          <w:p w:rsidR="008F18F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693" w:type="dxa"/>
          </w:tcPr>
          <w:p w:rsidR="008F18F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984" w:type="dxa"/>
          </w:tcPr>
          <w:p w:rsidR="008F18F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Wert muss erfasst sein.</w:t>
            </w: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3452B" w:rsidRDefault="0013452B" w:rsidP="006D37DA">
            <w:pPr>
              <w:rPr>
                <w:b w:val="0"/>
              </w:rPr>
            </w:pPr>
            <w:r>
              <w:rPr>
                <w:b w:val="0"/>
              </w:rPr>
              <w:t>Eingabe</w:t>
            </w:r>
          </w:p>
        </w:tc>
        <w:tc>
          <w:tcPr>
            <w:tcW w:w="1418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701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693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1984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Wert muss erfasst sein.</w:t>
            </w: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3452B" w:rsidRDefault="0013452B" w:rsidP="006D37DA">
            <w:pPr>
              <w:rPr>
                <w:b w:val="0"/>
              </w:rPr>
            </w:pPr>
            <w:r>
              <w:rPr>
                <w:b w:val="0"/>
              </w:rPr>
              <w:t>Eingabe</w:t>
            </w:r>
          </w:p>
        </w:tc>
        <w:tc>
          <w:tcPr>
            <w:tcW w:w="1418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Risikostufe</w:t>
            </w:r>
          </w:p>
        </w:tc>
        <w:tc>
          <w:tcPr>
            <w:tcW w:w="1701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2693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risk</w:t>
            </w:r>
            <w:proofErr w:type="spellEnd"/>
          </w:p>
        </w:tc>
        <w:tc>
          <w:tcPr>
            <w:tcW w:w="1984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Datensatz muss ausgewählt sein (nicht Standard)</w:t>
            </w: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3452B" w:rsidRDefault="0013452B" w:rsidP="006D37DA">
            <w:pPr>
              <w:rPr>
                <w:b w:val="0"/>
              </w:rPr>
            </w:pPr>
            <w:r>
              <w:rPr>
                <w:b w:val="0"/>
              </w:rPr>
              <w:t>Eingabe</w:t>
            </w:r>
          </w:p>
        </w:tc>
        <w:tc>
          <w:tcPr>
            <w:tcW w:w="1418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Hypo-Paket</w:t>
            </w:r>
          </w:p>
        </w:tc>
        <w:tc>
          <w:tcPr>
            <w:tcW w:w="1701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2693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package</w:t>
            </w:r>
            <w:proofErr w:type="spellEnd"/>
          </w:p>
        </w:tc>
        <w:tc>
          <w:tcPr>
            <w:tcW w:w="1984" w:type="dxa"/>
          </w:tcPr>
          <w:p w:rsidR="0013452B" w:rsidRDefault="0013452B" w:rsidP="0013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Datensatz muss ausgewählt sein (nicht Standard)</w:t>
            </w: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3452B" w:rsidRPr="008F18FB" w:rsidRDefault="0013452B" w:rsidP="0013452B">
            <w:pPr>
              <w:rPr>
                <w:b w:val="0"/>
              </w:rPr>
            </w:pPr>
            <w:r>
              <w:rPr>
                <w:b w:val="0"/>
              </w:rPr>
              <w:t>Eingabe</w:t>
            </w:r>
          </w:p>
        </w:tc>
        <w:tc>
          <w:tcPr>
            <w:tcW w:w="1418" w:type="dxa"/>
          </w:tcPr>
          <w:p w:rsidR="0013452B" w:rsidRDefault="0013452B" w:rsidP="0013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</w:tc>
        <w:tc>
          <w:tcPr>
            <w:tcW w:w="1701" w:type="dxa"/>
          </w:tcPr>
          <w:p w:rsidR="0013452B" w:rsidRDefault="0013452B" w:rsidP="0013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693" w:type="dxa"/>
          </w:tcPr>
          <w:p w:rsidR="0013452B" w:rsidRDefault="0013452B" w:rsidP="0013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984" w:type="dxa"/>
          </w:tcPr>
          <w:p w:rsidR="0013452B" w:rsidRDefault="0013452B" w:rsidP="0013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 muss ein @ Zeichen enthalten.</w:t>
            </w: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3452B" w:rsidRDefault="0013452B" w:rsidP="0013452B">
            <w:pPr>
              <w:rPr>
                <w:b w:val="0"/>
              </w:rPr>
            </w:pPr>
            <w:r>
              <w:rPr>
                <w:b w:val="0"/>
              </w:rPr>
              <w:t>Eingabe</w:t>
            </w:r>
          </w:p>
        </w:tc>
        <w:tc>
          <w:tcPr>
            <w:tcW w:w="1418" w:type="dxa"/>
          </w:tcPr>
          <w:p w:rsidR="0013452B" w:rsidRDefault="0013452B" w:rsidP="0013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</w:t>
            </w:r>
          </w:p>
        </w:tc>
        <w:tc>
          <w:tcPr>
            <w:tcW w:w="1701" w:type="dxa"/>
          </w:tcPr>
          <w:p w:rsidR="0013452B" w:rsidRDefault="0013452B" w:rsidP="0013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693" w:type="dxa"/>
          </w:tcPr>
          <w:p w:rsidR="0013452B" w:rsidRDefault="0013452B" w:rsidP="0013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phone</w:t>
            </w:r>
            <w:proofErr w:type="spellEnd"/>
          </w:p>
        </w:tc>
        <w:tc>
          <w:tcPr>
            <w:tcW w:w="1984" w:type="dxa"/>
          </w:tcPr>
          <w:p w:rsidR="0013452B" w:rsidRDefault="0013452B" w:rsidP="0013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Telefonnummer darf nur (+, -, Zahlen, Leerschläge) erfasst haben</w:t>
            </w:r>
          </w:p>
        </w:tc>
      </w:tr>
    </w:tbl>
    <w:p w:rsidR="008F18FB" w:rsidRDefault="008F18FB" w:rsidP="002A4139"/>
    <w:p w:rsidR="008F18FB" w:rsidRDefault="008F18FB" w:rsidP="008F18FB">
      <w:pPr>
        <w:pStyle w:val="berschrift1"/>
      </w:pPr>
      <w:r>
        <w:t>Datenbank</w:t>
      </w:r>
    </w:p>
    <w:p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Tabelle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8F18FB" w:rsidRPr="008F18FB" w:rsidRDefault="0013452B" w:rsidP="006D37D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mortgages</w:t>
            </w:r>
            <w:proofErr w:type="spellEnd"/>
          </w:p>
        </w:tc>
        <w:tc>
          <w:tcPr>
            <w:tcW w:w="3022" w:type="dxa"/>
          </w:tcPr>
          <w:p w:rsidR="008F18F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</w:p>
        </w:tc>
        <w:tc>
          <w:tcPr>
            <w:tcW w:w="3023" w:type="dxa"/>
          </w:tcPr>
          <w:p w:rsidR="008F18F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13452B" w:rsidRDefault="0013452B" w:rsidP="006D37D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mortages</w:t>
            </w:r>
            <w:proofErr w:type="spellEnd"/>
          </w:p>
        </w:tc>
        <w:tc>
          <w:tcPr>
            <w:tcW w:w="3022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package</w:t>
            </w:r>
            <w:proofErr w:type="spellEnd"/>
          </w:p>
        </w:tc>
        <w:tc>
          <w:tcPr>
            <w:tcW w:w="3023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13452B" w:rsidRDefault="0013452B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3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13452B" w:rsidRDefault="0013452B" w:rsidP="006D37D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rentals</w:t>
            </w:r>
            <w:proofErr w:type="spellEnd"/>
          </w:p>
        </w:tc>
        <w:tc>
          <w:tcPr>
            <w:tcW w:w="3022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3023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13452B" w:rsidRDefault="0013452B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023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13452B" w:rsidRDefault="0013452B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phone</w:t>
            </w:r>
            <w:proofErr w:type="spellEnd"/>
          </w:p>
        </w:tc>
        <w:tc>
          <w:tcPr>
            <w:tcW w:w="3023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13452B" w:rsidRDefault="0013452B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fk_HypoPackage</w:t>
            </w:r>
            <w:proofErr w:type="spellEnd"/>
          </w:p>
        </w:tc>
        <w:tc>
          <w:tcPr>
            <w:tcW w:w="3023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13452B" w:rsidRDefault="0013452B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paidState</w:t>
            </w:r>
            <w:proofErr w:type="spellEnd"/>
          </w:p>
        </w:tc>
        <w:tc>
          <w:tcPr>
            <w:tcW w:w="3023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</w:tr>
    </w:tbl>
    <w:p w:rsidR="008F18FB" w:rsidRPr="002A4139" w:rsidRDefault="008F18FB" w:rsidP="002A4139"/>
    <w:p w:rsidR="008F18FB" w:rsidRDefault="008F18FB">
      <w:r>
        <w:br w:type="page"/>
      </w:r>
    </w:p>
    <w:p w:rsidR="008F18FB" w:rsidRDefault="008F18FB" w:rsidP="008F18FB">
      <w:pPr>
        <w:pStyle w:val="berschrift1"/>
      </w:pPr>
      <w:r>
        <w:t>Skizzen und Anhänge</w:t>
      </w:r>
    </w:p>
    <w:p w:rsidR="002A4139" w:rsidRPr="002A4139" w:rsidRDefault="002A4139" w:rsidP="002A4139"/>
    <w:sectPr w:rsidR="002A4139" w:rsidRPr="002A41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39"/>
    <w:rsid w:val="000D2464"/>
    <w:rsid w:val="0013452B"/>
    <w:rsid w:val="00195E84"/>
    <w:rsid w:val="002A4139"/>
    <w:rsid w:val="008F18FB"/>
    <w:rsid w:val="00986055"/>
    <w:rsid w:val="00EC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3452B"/>
  </w:style>
  <w:style w:type="paragraph" w:styleId="berschrift1">
    <w:name w:val="heading 1"/>
    <w:basedOn w:val="Standard"/>
    <w:next w:val="Standard"/>
    <w:link w:val="berschrift1Zchn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97D6BDF0.dotm</Template>
  <TotalTime>0</TotalTime>
  <Pages>1</Pages>
  <Words>373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Schmid Nicolas</cp:lastModifiedBy>
  <cp:revision>3</cp:revision>
  <dcterms:created xsi:type="dcterms:W3CDTF">2017-02-22T08:55:00Z</dcterms:created>
  <dcterms:modified xsi:type="dcterms:W3CDTF">2017-03-08T14:02:00Z</dcterms:modified>
</cp:coreProperties>
</file>