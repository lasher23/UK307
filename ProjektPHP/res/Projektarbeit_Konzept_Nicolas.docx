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39" w:rsidRDefault="002A4139" w:rsidP="002A4139">
      <w:pPr>
        <w:pStyle w:val="Titel"/>
      </w:pPr>
      <w:r w:rsidRPr="002A4139">
        <w:t>PROJEKTTITEL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986055">
        <w:t>Nicolas Schmid</w:t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986055">
        <w:t>08.03.17 14:30</w:t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</w:p>
    <w:p w:rsidR="002A4139" w:rsidRDefault="002A4139" w:rsidP="002A4139">
      <w:pPr>
        <w:pStyle w:val="berschrift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3789"/>
        <w:gridCol w:w="1025"/>
      </w:tblGrid>
      <w:tr w:rsidR="002A4139" w:rsidTr="0013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977" w:type="dxa"/>
          </w:tcPr>
          <w:p w:rsidR="002A4139" w:rsidRDefault="00986055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Projektarbeit Konzept erstellen</w:t>
            </w:r>
          </w:p>
        </w:tc>
        <w:tc>
          <w:tcPr>
            <w:tcW w:w="3789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F1E3D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977" w:type="dxa"/>
          </w:tcPr>
          <w:p w:rsidR="002A4139" w:rsidRDefault="00986055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fälle erstellen</w:t>
            </w:r>
          </w:p>
        </w:tc>
        <w:tc>
          <w:tcPr>
            <w:tcW w:w="3789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F1E3D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itternetztabelle1hell"/>
        <w:tblW w:w="9298" w:type="dxa"/>
        <w:tblLook w:val="04A0" w:firstRow="1" w:lastRow="0" w:firstColumn="1" w:lastColumn="0" w:noHBand="0" w:noVBand="1"/>
      </w:tblPr>
      <w:tblGrid>
        <w:gridCol w:w="1271"/>
        <w:gridCol w:w="2929"/>
        <w:gridCol w:w="4073"/>
        <w:gridCol w:w="1025"/>
      </w:tblGrid>
      <w:tr w:rsidR="002A4139" w:rsidTr="0013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929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929" w:type="dxa"/>
          </w:tcPr>
          <w:p w:rsidR="002A4139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mit Programmierung, einfaches </w:t>
            </w:r>
            <w:proofErr w:type="spellStart"/>
            <w:r>
              <w:t>form</w:t>
            </w:r>
            <w:proofErr w:type="spellEnd"/>
            <w:r>
              <w:t xml:space="preserve"> für die Verleih Eingaben mit Datenbank Anbindung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F1E3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 für alle Verleihs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F1E3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für Änderung auf Datenbank erstellen.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F1E3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Besprechung mit Auftraggeber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F1E3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16.00</w:t>
            </w:r>
            <w:r w:rsidR="002A4139" w:rsidRPr="008F18FB">
              <w:rPr>
                <w:b w:val="0"/>
              </w:rPr>
              <w:t xml:space="preserve"> Uhr</w:t>
            </w:r>
          </w:p>
        </w:tc>
        <w:tc>
          <w:tcPr>
            <w:tcW w:w="2929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Weiterfahren mit Änderung Form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F1E3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3789"/>
        <w:gridCol w:w="1025"/>
      </w:tblGrid>
      <w:tr w:rsidR="002A4139" w:rsidTr="00134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977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 Form vervollständigen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F1E3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977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durchführen -&gt; Änderungen welche daraus entstehen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F1E3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977" w:type="dxa"/>
          </w:tcPr>
          <w:p w:rsidR="002A4139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Muss Fertig, falls nicht zu viele Fehler zu fixen sind </w:t>
            </w:r>
            <w:proofErr w:type="spellStart"/>
            <w:r>
              <w:t>zusatz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implementieren (mehrere Status auf einen Knopfdruck bearbeiten)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F1E3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134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977" w:type="dxa"/>
          </w:tcPr>
          <w:p w:rsidR="002A4139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3789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F1E3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Default="002A4139" w:rsidP="002A4139">
      <w:pPr>
        <w:pStyle w:val="berschrift1"/>
      </w:pPr>
      <w:r>
        <w:lastRenderedPageBreak/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2"/>
        <w:gridCol w:w="1456"/>
        <w:gridCol w:w="4771"/>
        <w:gridCol w:w="690"/>
        <w:gridCol w:w="683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CF66D2" w:rsidP="002A4139">
            <w:r>
              <w:t xml:space="preserve">Der Benutzer befindet sich auf der </w:t>
            </w:r>
            <w:proofErr w:type="spellStart"/>
            <w:r>
              <w:t>NewRental</w:t>
            </w:r>
            <w:proofErr w:type="spellEnd"/>
            <w:r>
              <w:t xml:space="preserve"> Seite</w:t>
            </w:r>
          </w:p>
        </w:tc>
        <w:tc>
          <w:tcPr>
            <w:tcW w:w="697" w:type="dxa"/>
            <w:vMerge w:val="restart"/>
          </w:tcPr>
          <w:p w:rsidR="002A4139" w:rsidRDefault="00A2435A" w:rsidP="002A4139">
            <w:r>
              <w:t>X</w:t>
            </w:r>
          </w:p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CF66D2" w:rsidP="00CF66D2">
            <w:r>
              <w:t>Der Benutzer gibt das Verleihdatum und die</w:t>
            </w:r>
            <w:r w:rsidR="0013452B">
              <w:t xml:space="preserve"> </w:t>
            </w:r>
            <w:r>
              <w:t>Risikostufe ein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13452B" w:rsidP="002A4139">
            <w:r>
              <w:t>Wird das Enddatum sofort gesetzt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13452B" w:rsidP="002A4139">
            <w:r>
              <w:t>Anforderung ist, dass das Enddatum für erleichterte Bedienung sofort gesetzt wird.</w:t>
            </w:r>
          </w:p>
        </w:tc>
      </w:tr>
      <w:tr w:rsidR="002F1E3D" w:rsidTr="002A4139">
        <w:tc>
          <w:tcPr>
            <w:tcW w:w="1366" w:type="dxa"/>
          </w:tcPr>
          <w:p w:rsidR="002F1E3D" w:rsidRDefault="002F1E3D" w:rsidP="002A4139">
            <w:r>
              <w:t>Durchführung</w:t>
            </w:r>
          </w:p>
        </w:tc>
        <w:tc>
          <w:tcPr>
            <w:tcW w:w="7696" w:type="dxa"/>
            <w:gridSpan w:val="4"/>
          </w:tcPr>
          <w:p w:rsidR="002F1E3D" w:rsidRDefault="002F1E3D" w:rsidP="002A4139">
            <w:r>
              <w:t>Es hat alle</w:t>
            </w:r>
            <w:r w:rsidR="00D9390A">
              <w:t>s Problemlos geklappt wie gepla</w:t>
            </w:r>
            <w:r>
              <w:t>nt.</w:t>
            </w:r>
          </w:p>
        </w:tc>
      </w:tr>
    </w:tbl>
    <w:p w:rsid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2"/>
        <w:gridCol w:w="1449"/>
        <w:gridCol w:w="4729"/>
        <w:gridCol w:w="685"/>
        <w:gridCol w:w="677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13452B" w:rsidP="00CF66D2">
            <w:r>
              <w:t xml:space="preserve">Der Benutzer </w:t>
            </w:r>
            <w:r w:rsidR="00CF66D2">
              <w:t xml:space="preserve">befindet sich auf der </w:t>
            </w:r>
            <w:proofErr w:type="spellStart"/>
            <w:r w:rsidR="00CF66D2">
              <w:t>NewRental</w:t>
            </w:r>
            <w:proofErr w:type="spellEnd"/>
            <w:r w:rsidR="00CF66D2">
              <w:t xml:space="preserve"> Seite</w:t>
            </w:r>
          </w:p>
        </w:tc>
        <w:tc>
          <w:tcPr>
            <w:tcW w:w="697" w:type="dxa"/>
            <w:vMerge w:val="restart"/>
          </w:tcPr>
          <w:p w:rsidR="0013452B" w:rsidRDefault="00A2435A" w:rsidP="008B0272">
            <w:r>
              <w:t>X</w:t>
            </w:r>
          </w:p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CF66D2" w:rsidP="0013452B">
            <w:r>
              <w:t>Der Benutzer ein leeres Formular absendet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13452B" w:rsidP="00CF66D2">
            <w:r>
              <w:t xml:space="preserve">Wird eine Fehlermeldungen für das (Feld </w:t>
            </w:r>
            <w:proofErr w:type="spellStart"/>
            <w:r>
              <w:t>name</w:t>
            </w:r>
            <w:proofErr w:type="spellEnd"/>
            <w:r>
              <w:t xml:space="preserve">, email, </w:t>
            </w:r>
            <w:proofErr w:type="spellStart"/>
            <w:r>
              <w:t>risk</w:t>
            </w:r>
            <w:proofErr w:type="spellEnd"/>
            <w:r>
              <w:t xml:space="preserve"> , </w:t>
            </w:r>
            <w:proofErr w:type="spellStart"/>
            <w:r>
              <w:t>package</w:t>
            </w:r>
            <w:proofErr w:type="spellEnd"/>
            <w:r>
              <w:t>) ausgegeben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/>
        </w:tc>
      </w:tr>
      <w:tr w:rsidR="00D9390A" w:rsidTr="008B0272">
        <w:tc>
          <w:tcPr>
            <w:tcW w:w="1366" w:type="dxa"/>
          </w:tcPr>
          <w:p w:rsidR="00D9390A" w:rsidRDefault="00D9390A" w:rsidP="008B0272">
            <w:r>
              <w:t>Durchführung:</w:t>
            </w:r>
          </w:p>
        </w:tc>
        <w:tc>
          <w:tcPr>
            <w:tcW w:w="7696" w:type="dxa"/>
            <w:gridSpan w:val="4"/>
          </w:tcPr>
          <w:p w:rsidR="00D9390A" w:rsidRDefault="00D9390A" w:rsidP="00F03D1B">
            <w:r>
              <w:t>Es hat alles Problemlos geklappt wie geplant</w:t>
            </w:r>
            <w:r w:rsidR="00F03D1B">
              <w:t xml:space="preserve">. </w:t>
            </w:r>
          </w:p>
        </w:tc>
      </w:tr>
    </w:tbl>
    <w:p w:rsidR="0013452B" w:rsidRDefault="0013452B" w:rsidP="0013452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1"/>
        <w:gridCol w:w="1450"/>
        <w:gridCol w:w="4725"/>
        <w:gridCol w:w="687"/>
        <w:gridCol w:w="679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CF66D2" w:rsidP="0013452B">
            <w:r>
              <w:t xml:space="preserve">Der Benutzer befindet sich auf der </w:t>
            </w:r>
            <w:proofErr w:type="spellStart"/>
            <w:r>
              <w:t>NewRental</w:t>
            </w:r>
            <w:proofErr w:type="spellEnd"/>
            <w:r>
              <w:t xml:space="preserve"> Seite</w:t>
            </w:r>
          </w:p>
        </w:tc>
        <w:tc>
          <w:tcPr>
            <w:tcW w:w="697" w:type="dxa"/>
            <w:vMerge w:val="restart"/>
          </w:tcPr>
          <w:p w:rsidR="0013452B" w:rsidRDefault="00A2435A" w:rsidP="008B0272">
            <w:r>
              <w:t>X</w:t>
            </w:r>
          </w:p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CF66D2" w:rsidP="008B0272">
            <w:r>
              <w:t>Der Benutzer alle Forms korrekt eingetragen hat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13452B" w:rsidP="0013452B">
            <w:r>
              <w:t>Wird der Eintrag in die Datenbank eingetragen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/>
        </w:tc>
      </w:tr>
      <w:tr w:rsidR="00F03D1B" w:rsidTr="008B0272">
        <w:tc>
          <w:tcPr>
            <w:tcW w:w="1366" w:type="dxa"/>
          </w:tcPr>
          <w:p w:rsidR="00F03D1B" w:rsidRDefault="00F03D1B" w:rsidP="008B0272">
            <w:r>
              <w:t>Durchführung:</w:t>
            </w:r>
          </w:p>
        </w:tc>
        <w:tc>
          <w:tcPr>
            <w:tcW w:w="7696" w:type="dxa"/>
            <w:gridSpan w:val="4"/>
          </w:tcPr>
          <w:p w:rsidR="00F03D1B" w:rsidRDefault="00F03D1B" w:rsidP="008B0272">
            <w:r>
              <w:t>Es hat alles Problemlos geklappt wie geplant.</w:t>
            </w:r>
          </w:p>
        </w:tc>
      </w:tr>
    </w:tbl>
    <w:p w:rsidR="0013452B" w:rsidRDefault="0013452B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2"/>
        <w:gridCol w:w="1456"/>
        <w:gridCol w:w="4770"/>
        <w:gridCol w:w="691"/>
        <w:gridCol w:w="683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CF66D2" w:rsidP="008B0272">
            <w:r>
              <w:t>Der Benutzer öffnet den Browser</w:t>
            </w:r>
          </w:p>
        </w:tc>
        <w:tc>
          <w:tcPr>
            <w:tcW w:w="697" w:type="dxa"/>
            <w:vMerge w:val="restart"/>
          </w:tcPr>
          <w:p w:rsidR="0013452B" w:rsidRDefault="00A2435A" w:rsidP="008B0272">
            <w:r>
              <w:t>X</w:t>
            </w:r>
          </w:p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CF66D2" w:rsidP="008B0272">
            <w:r>
              <w:t>Der Benutzer die Anzeige Seite auftut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CF66D2" w:rsidP="00CF66D2">
            <w:r>
              <w:t>Wird d</w:t>
            </w:r>
            <w:r w:rsidR="0013452B">
              <w:t>em Benutzer die Daten angezeigt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/>
        </w:tc>
      </w:tr>
      <w:tr w:rsidR="00F03D1B" w:rsidTr="008B0272">
        <w:tc>
          <w:tcPr>
            <w:tcW w:w="1366" w:type="dxa"/>
          </w:tcPr>
          <w:p w:rsidR="00F03D1B" w:rsidRDefault="00F03D1B" w:rsidP="008B0272">
            <w:r>
              <w:t>Durchführung</w:t>
            </w:r>
          </w:p>
        </w:tc>
        <w:tc>
          <w:tcPr>
            <w:tcW w:w="7696" w:type="dxa"/>
            <w:gridSpan w:val="4"/>
          </w:tcPr>
          <w:p w:rsidR="00F03D1B" w:rsidRDefault="00F03D1B" w:rsidP="008B0272">
            <w:r>
              <w:t>Es hat alles Problemlos geklappt wie geplant.</w:t>
            </w:r>
          </w:p>
        </w:tc>
      </w:tr>
    </w:tbl>
    <w:p w:rsidR="0013452B" w:rsidRDefault="0013452B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2"/>
        <w:gridCol w:w="1455"/>
        <w:gridCol w:w="4773"/>
        <w:gridCol w:w="690"/>
        <w:gridCol w:w="682"/>
      </w:tblGrid>
      <w:tr w:rsidR="0013452B" w:rsidTr="008B0272">
        <w:tc>
          <w:tcPr>
            <w:tcW w:w="1366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3452B" w:rsidRDefault="0013452B" w:rsidP="008B0272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3452B" w:rsidRDefault="0013452B" w:rsidP="008B0272">
            <w:pPr>
              <w:jc w:val="center"/>
            </w:pPr>
            <w:r>
              <w:sym w:font="Wingdings" w:char="F0FB"/>
            </w:r>
          </w:p>
        </w:tc>
      </w:tr>
      <w:tr w:rsidR="0013452B" w:rsidTr="008B0272">
        <w:trPr>
          <w:trHeight w:val="48"/>
        </w:trPr>
        <w:tc>
          <w:tcPr>
            <w:tcW w:w="1366" w:type="dxa"/>
            <w:vMerge w:val="restart"/>
          </w:tcPr>
          <w:p w:rsidR="0013452B" w:rsidRDefault="0013452B" w:rsidP="008B0272">
            <w:pPr>
              <w:jc w:val="center"/>
            </w:pPr>
          </w:p>
        </w:tc>
        <w:tc>
          <w:tcPr>
            <w:tcW w:w="1464" w:type="dxa"/>
          </w:tcPr>
          <w:p w:rsidR="0013452B" w:rsidRDefault="0013452B" w:rsidP="008B0272">
            <w:r>
              <w:t>GEGEBEN SEI</w:t>
            </w:r>
          </w:p>
        </w:tc>
        <w:tc>
          <w:tcPr>
            <w:tcW w:w="4845" w:type="dxa"/>
          </w:tcPr>
          <w:p w:rsidR="0013452B" w:rsidRDefault="00CF66D2" w:rsidP="008B0272">
            <w:r>
              <w:t xml:space="preserve">Der Benutzer befindet sich auf der </w:t>
            </w:r>
            <w:proofErr w:type="spellStart"/>
            <w:r>
              <w:t>NewRental</w:t>
            </w:r>
            <w:proofErr w:type="spellEnd"/>
            <w:r>
              <w:t xml:space="preserve"> Seite</w:t>
            </w:r>
          </w:p>
        </w:tc>
        <w:tc>
          <w:tcPr>
            <w:tcW w:w="697" w:type="dxa"/>
            <w:vMerge w:val="restart"/>
          </w:tcPr>
          <w:p w:rsidR="0013452B" w:rsidRDefault="00A2435A" w:rsidP="008B0272">
            <w:r>
              <w:t>X</w:t>
            </w:r>
          </w:p>
        </w:tc>
        <w:tc>
          <w:tcPr>
            <w:tcW w:w="690" w:type="dxa"/>
            <w:vMerge w:val="restart"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WENN</w:t>
            </w:r>
          </w:p>
        </w:tc>
        <w:tc>
          <w:tcPr>
            <w:tcW w:w="4845" w:type="dxa"/>
          </w:tcPr>
          <w:p w:rsidR="0013452B" w:rsidRDefault="00CF66D2" w:rsidP="008B0272">
            <w:r>
              <w:t xml:space="preserve">Der Benutzer eine </w:t>
            </w:r>
            <w:proofErr w:type="spellStart"/>
            <w:r>
              <w:t>email</w:t>
            </w:r>
            <w:proofErr w:type="spellEnd"/>
            <w:r>
              <w:t xml:space="preserve"> Adresse ohne @ Zeichen eingibt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rPr>
          <w:trHeight w:val="47"/>
        </w:trPr>
        <w:tc>
          <w:tcPr>
            <w:tcW w:w="1366" w:type="dxa"/>
            <w:vMerge/>
          </w:tcPr>
          <w:p w:rsidR="0013452B" w:rsidRDefault="0013452B" w:rsidP="008B0272"/>
        </w:tc>
        <w:tc>
          <w:tcPr>
            <w:tcW w:w="1464" w:type="dxa"/>
          </w:tcPr>
          <w:p w:rsidR="0013452B" w:rsidRDefault="0013452B" w:rsidP="008B0272">
            <w:r>
              <w:t>DANN</w:t>
            </w:r>
          </w:p>
        </w:tc>
        <w:tc>
          <w:tcPr>
            <w:tcW w:w="4845" w:type="dxa"/>
          </w:tcPr>
          <w:p w:rsidR="0013452B" w:rsidRDefault="0013452B" w:rsidP="00CF66D2">
            <w:r>
              <w:t xml:space="preserve">Wird eine Fehlermeldungen </w:t>
            </w:r>
            <w:r w:rsidR="00CF66D2">
              <w:t>ausgegeben, dass die E-Mail ein @ Zeichen braucht.</w:t>
            </w:r>
          </w:p>
        </w:tc>
        <w:tc>
          <w:tcPr>
            <w:tcW w:w="697" w:type="dxa"/>
            <w:vMerge/>
          </w:tcPr>
          <w:p w:rsidR="0013452B" w:rsidRDefault="0013452B" w:rsidP="008B0272"/>
        </w:tc>
        <w:tc>
          <w:tcPr>
            <w:tcW w:w="690" w:type="dxa"/>
            <w:vMerge/>
          </w:tcPr>
          <w:p w:rsidR="0013452B" w:rsidRDefault="0013452B" w:rsidP="008B0272"/>
        </w:tc>
      </w:tr>
      <w:tr w:rsidR="0013452B" w:rsidTr="008B0272">
        <w:tc>
          <w:tcPr>
            <w:tcW w:w="1366" w:type="dxa"/>
          </w:tcPr>
          <w:p w:rsidR="0013452B" w:rsidRDefault="0013452B" w:rsidP="008B0272">
            <w:r>
              <w:t>Begründung:</w:t>
            </w:r>
          </w:p>
        </w:tc>
        <w:tc>
          <w:tcPr>
            <w:tcW w:w="7696" w:type="dxa"/>
            <w:gridSpan w:val="4"/>
          </w:tcPr>
          <w:p w:rsidR="0013452B" w:rsidRDefault="0013452B" w:rsidP="008B0272"/>
        </w:tc>
      </w:tr>
      <w:tr w:rsidR="00730C71" w:rsidTr="008B0272">
        <w:tc>
          <w:tcPr>
            <w:tcW w:w="1366" w:type="dxa"/>
          </w:tcPr>
          <w:p w:rsidR="00730C71" w:rsidRDefault="00730C71" w:rsidP="008B0272">
            <w:r>
              <w:t>Durchführung</w:t>
            </w:r>
          </w:p>
        </w:tc>
        <w:tc>
          <w:tcPr>
            <w:tcW w:w="7696" w:type="dxa"/>
            <w:gridSpan w:val="4"/>
          </w:tcPr>
          <w:p w:rsidR="00730C71" w:rsidRDefault="00730C71" w:rsidP="008B0272">
            <w:r>
              <w:t>Es hat alles Problemlos geklappt wie geplant.</w:t>
            </w:r>
          </w:p>
        </w:tc>
      </w:tr>
    </w:tbl>
    <w:p w:rsidR="0013452B" w:rsidRDefault="0013452B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2"/>
        <w:gridCol w:w="1455"/>
        <w:gridCol w:w="4771"/>
        <w:gridCol w:w="691"/>
        <w:gridCol w:w="683"/>
      </w:tblGrid>
      <w:tr w:rsidR="00CF66D2" w:rsidTr="009144B7">
        <w:tc>
          <w:tcPr>
            <w:tcW w:w="1366" w:type="dxa"/>
            <w:shd w:val="clear" w:color="auto" w:fill="D9D9D9" w:themeFill="background1" w:themeFillShade="D9"/>
          </w:tcPr>
          <w:p w:rsidR="00CF66D2" w:rsidRDefault="00CF66D2" w:rsidP="009144B7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CF66D2" w:rsidRDefault="00CF66D2" w:rsidP="009144B7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CF66D2" w:rsidRDefault="00CF66D2" w:rsidP="009144B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CF66D2" w:rsidRDefault="00CF66D2" w:rsidP="009144B7">
            <w:pPr>
              <w:jc w:val="center"/>
            </w:pPr>
            <w:r>
              <w:sym w:font="Wingdings" w:char="F0FB"/>
            </w:r>
          </w:p>
        </w:tc>
      </w:tr>
      <w:tr w:rsidR="00CF66D2" w:rsidTr="009144B7">
        <w:trPr>
          <w:trHeight w:val="48"/>
        </w:trPr>
        <w:tc>
          <w:tcPr>
            <w:tcW w:w="1366" w:type="dxa"/>
            <w:vMerge w:val="restart"/>
          </w:tcPr>
          <w:p w:rsidR="00CF66D2" w:rsidRDefault="00CF66D2" w:rsidP="009144B7">
            <w:pPr>
              <w:jc w:val="center"/>
            </w:pPr>
          </w:p>
        </w:tc>
        <w:tc>
          <w:tcPr>
            <w:tcW w:w="1464" w:type="dxa"/>
          </w:tcPr>
          <w:p w:rsidR="00CF66D2" w:rsidRDefault="00CF66D2" w:rsidP="009144B7">
            <w:r>
              <w:t>GEGEBEN SEI</w:t>
            </w:r>
          </w:p>
        </w:tc>
        <w:tc>
          <w:tcPr>
            <w:tcW w:w="4845" w:type="dxa"/>
          </w:tcPr>
          <w:p w:rsidR="00CF66D2" w:rsidRDefault="00CF66D2" w:rsidP="009144B7">
            <w:r>
              <w:t xml:space="preserve">Der Benutzer befindet sich auf der </w:t>
            </w:r>
            <w:proofErr w:type="spellStart"/>
            <w:r>
              <w:t>NewRental</w:t>
            </w:r>
            <w:proofErr w:type="spellEnd"/>
            <w:r>
              <w:t xml:space="preserve"> Seite</w:t>
            </w:r>
          </w:p>
        </w:tc>
        <w:tc>
          <w:tcPr>
            <w:tcW w:w="697" w:type="dxa"/>
            <w:vMerge w:val="restart"/>
          </w:tcPr>
          <w:p w:rsidR="00CF66D2" w:rsidRDefault="00A2435A" w:rsidP="009144B7">
            <w:r>
              <w:t>X</w:t>
            </w:r>
          </w:p>
        </w:tc>
        <w:tc>
          <w:tcPr>
            <w:tcW w:w="690" w:type="dxa"/>
            <w:vMerge w:val="restart"/>
          </w:tcPr>
          <w:p w:rsidR="00CF66D2" w:rsidRDefault="00CF66D2" w:rsidP="009144B7"/>
        </w:tc>
      </w:tr>
      <w:tr w:rsidR="00CF66D2" w:rsidTr="009144B7">
        <w:trPr>
          <w:trHeight w:val="47"/>
        </w:trPr>
        <w:tc>
          <w:tcPr>
            <w:tcW w:w="1366" w:type="dxa"/>
            <w:vMerge/>
          </w:tcPr>
          <w:p w:rsidR="00CF66D2" w:rsidRDefault="00CF66D2" w:rsidP="009144B7"/>
        </w:tc>
        <w:tc>
          <w:tcPr>
            <w:tcW w:w="1464" w:type="dxa"/>
          </w:tcPr>
          <w:p w:rsidR="00CF66D2" w:rsidRDefault="00CF66D2" w:rsidP="009144B7">
            <w:r>
              <w:t>WENN</w:t>
            </w:r>
          </w:p>
        </w:tc>
        <w:tc>
          <w:tcPr>
            <w:tcW w:w="4845" w:type="dxa"/>
          </w:tcPr>
          <w:p w:rsidR="00CF66D2" w:rsidRDefault="00CF66D2" w:rsidP="00CF66D2">
            <w:r>
              <w:t>Der Benutzer gibt auf einem File einen XSS eingegeben</w:t>
            </w:r>
          </w:p>
        </w:tc>
        <w:tc>
          <w:tcPr>
            <w:tcW w:w="697" w:type="dxa"/>
            <w:vMerge/>
          </w:tcPr>
          <w:p w:rsidR="00CF66D2" w:rsidRDefault="00CF66D2" w:rsidP="009144B7"/>
        </w:tc>
        <w:tc>
          <w:tcPr>
            <w:tcW w:w="690" w:type="dxa"/>
            <w:vMerge/>
          </w:tcPr>
          <w:p w:rsidR="00CF66D2" w:rsidRDefault="00CF66D2" w:rsidP="009144B7"/>
        </w:tc>
      </w:tr>
      <w:tr w:rsidR="00CF66D2" w:rsidTr="009144B7">
        <w:trPr>
          <w:trHeight w:val="47"/>
        </w:trPr>
        <w:tc>
          <w:tcPr>
            <w:tcW w:w="1366" w:type="dxa"/>
            <w:vMerge/>
          </w:tcPr>
          <w:p w:rsidR="00CF66D2" w:rsidRDefault="00CF66D2" w:rsidP="009144B7"/>
        </w:tc>
        <w:tc>
          <w:tcPr>
            <w:tcW w:w="1464" w:type="dxa"/>
          </w:tcPr>
          <w:p w:rsidR="00CF66D2" w:rsidRDefault="00CF66D2" w:rsidP="009144B7">
            <w:r>
              <w:t>DANN</w:t>
            </w:r>
          </w:p>
        </w:tc>
        <w:tc>
          <w:tcPr>
            <w:tcW w:w="4845" w:type="dxa"/>
          </w:tcPr>
          <w:p w:rsidR="00CF66D2" w:rsidRDefault="00CF66D2" w:rsidP="009144B7">
            <w:r>
              <w:t>Es wird ignoriert und es wird der Datenbank Eintrag geschrieben und nicht das Script ausgeführt werden</w:t>
            </w:r>
          </w:p>
        </w:tc>
        <w:tc>
          <w:tcPr>
            <w:tcW w:w="697" w:type="dxa"/>
            <w:vMerge/>
          </w:tcPr>
          <w:p w:rsidR="00CF66D2" w:rsidRDefault="00CF66D2" w:rsidP="009144B7"/>
        </w:tc>
        <w:tc>
          <w:tcPr>
            <w:tcW w:w="690" w:type="dxa"/>
            <w:vMerge/>
          </w:tcPr>
          <w:p w:rsidR="00CF66D2" w:rsidRDefault="00CF66D2" w:rsidP="009144B7"/>
        </w:tc>
      </w:tr>
      <w:tr w:rsidR="00CF66D2" w:rsidTr="009144B7">
        <w:tc>
          <w:tcPr>
            <w:tcW w:w="1366" w:type="dxa"/>
          </w:tcPr>
          <w:p w:rsidR="00CF66D2" w:rsidRDefault="00CF66D2" w:rsidP="009144B7">
            <w:r>
              <w:t>Begründung:</w:t>
            </w:r>
          </w:p>
        </w:tc>
        <w:tc>
          <w:tcPr>
            <w:tcW w:w="7696" w:type="dxa"/>
            <w:gridSpan w:val="4"/>
          </w:tcPr>
          <w:p w:rsidR="00CF66D2" w:rsidRDefault="00CF66D2" w:rsidP="009144B7"/>
        </w:tc>
      </w:tr>
      <w:tr w:rsidR="00D04D9B" w:rsidTr="009144B7">
        <w:tc>
          <w:tcPr>
            <w:tcW w:w="1366" w:type="dxa"/>
          </w:tcPr>
          <w:p w:rsidR="00D04D9B" w:rsidRDefault="00D04D9B" w:rsidP="009144B7">
            <w:r>
              <w:t>Durchführung</w:t>
            </w:r>
          </w:p>
        </w:tc>
        <w:tc>
          <w:tcPr>
            <w:tcW w:w="7696" w:type="dxa"/>
            <w:gridSpan w:val="4"/>
          </w:tcPr>
          <w:p w:rsidR="00D04D9B" w:rsidRDefault="00D04D9B" w:rsidP="009144B7">
            <w:r>
              <w:t>Es hat alles Problemlos geklappt wie geplant.</w:t>
            </w:r>
          </w:p>
        </w:tc>
      </w:tr>
    </w:tbl>
    <w:p w:rsidR="00CF66D2" w:rsidRDefault="00CF66D2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2"/>
        <w:gridCol w:w="1456"/>
        <w:gridCol w:w="4770"/>
        <w:gridCol w:w="691"/>
        <w:gridCol w:w="683"/>
      </w:tblGrid>
      <w:tr w:rsidR="00680820" w:rsidTr="002C3295">
        <w:tc>
          <w:tcPr>
            <w:tcW w:w="1366" w:type="dxa"/>
            <w:shd w:val="clear" w:color="auto" w:fill="D9D9D9" w:themeFill="background1" w:themeFillShade="D9"/>
          </w:tcPr>
          <w:p w:rsidR="00680820" w:rsidRDefault="00680820" w:rsidP="002C3295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680820" w:rsidRDefault="00680820" w:rsidP="002C3295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680820" w:rsidRDefault="00680820" w:rsidP="002C3295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680820" w:rsidRDefault="00680820" w:rsidP="002C3295">
            <w:pPr>
              <w:jc w:val="center"/>
            </w:pPr>
            <w:r>
              <w:sym w:font="Wingdings" w:char="F0FB"/>
            </w:r>
          </w:p>
        </w:tc>
      </w:tr>
      <w:tr w:rsidR="00680820" w:rsidTr="002C3295">
        <w:trPr>
          <w:trHeight w:val="48"/>
        </w:trPr>
        <w:tc>
          <w:tcPr>
            <w:tcW w:w="1366" w:type="dxa"/>
            <w:vMerge w:val="restart"/>
          </w:tcPr>
          <w:p w:rsidR="00680820" w:rsidRDefault="00680820" w:rsidP="002C3295">
            <w:pPr>
              <w:jc w:val="center"/>
            </w:pPr>
          </w:p>
        </w:tc>
        <w:tc>
          <w:tcPr>
            <w:tcW w:w="1464" w:type="dxa"/>
          </w:tcPr>
          <w:p w:rsidR="00680820" w:rsidRDefault="00680820" w:rsidP="002C3295">
            <w:r>
              <w:t>GEGEBEN SEI</w:t>
            </w:r>
          </w:p>
        </w:tc>
        <w:tc>
          <w:tcPr>
            <w:tcW w:w="4845" w:type="dxa"/>
          </w:tcPr>
          <w:p w:rsidR="00680820" w:rsidRDefault="00680820" w:rsidP="002C3295">
            <w:r>
              <w:t xml:space="preserve">Der Benutzer befindet sich auf der Rentals </w:t>
            </w:r>
            <w:proofErr w:type="spellStart"/>
            <w:r>
              <w:t>übersicht</w:t>
            </w:r>
            <w:proofErr w:type="spellEnd"/>
            <w:r>
              <w:t xml:space="preserve"> </w:t>
            </w:r>
            <w:proofErr w:type="spellStart"/>
            <w:r>
              <w:t>seite</w:t>
            </w:r>
            <w:proofErr w:type="spellEnd"/>
          </w:p>
        </w:tc>
        <w:tc>
          <w:tcPr>
            <w:tcW w:w="697" w:type="dxa"/>
            <w:vMerge w:val="restart"/>
          </w:tcPr>
          <w:p w:rsidR="00680820" w:rsidRDefault="00A2435A" w:rsidP="002C3295">
            <w:r>
              <w:t>X</w:t>
            </w:r>
          </w:p>
        </w:tc>
        <w:tc>
          <w:tcPr>
            <w:tcW w:w="690" w:type="dxa"/>
            <w:vMerge w:val="restart"/>
          </w:tcPr>
          <w:p w:rsidR="00680820" w:rsidRDefault="00680820" w:rsidP="002C3295"/>
        </w:tc>
      </w:tr>
      <w:tr w:rsidR="00680820" w:rsidTr="002C3295">
        <w:trPr>
          <w:trHeight w:val="47"/>
        </w:trPr>
        <w:tc>
          <w:tcPr>
            <w:tcW w:w="1366" w:type="dxa"/>
            <w:vMerge/>
          </w:tcPr>
          <w:p w:rsidR="00680820" w:rsidRDefault="00680820" w:rsidP="002C3295"/>
        </w:tc>
        <w:tc>
          <w:tcPr>
            <w:tcW w:w="1464" w:type="dxa"/>
          </w:tcPr>
          <w:p w:rsidR="00680820" w:rsidRDefault="00680820" w:rsidP="002C3295">
            <w:r>
              <w:t>WENN</w:t>
            </w:r>
          </w:p>
        </w:tc>
        <w:tc>
          <w:tcPr>
            <w:tcW w:w="4845" w:type="dxa"/>
          </w:tcPr>
          <w:p w:rsidR="00680820" w:rsidRDefault="00680820" w:rsidP="002C3295">
            <w:r>
              <w:t>Zwei Datensätze enthalten sind</w:t>
            </w:r>
          </w:p>
        </w:tc>
        <w:tc>
          <w:tcPr>
            <w:tcW w:w="697" w:type="dxa"/>
            <w:vMerge/>
          </w:tcPr>
          <w:p w:rsidR="00680820" w:rsidRDefault="00680820" w:rsidP="002C3295"/>
        </w:tc>
        <w:tc>
          <w:tcPr>
            <w:tcW w:w="690" w:type="dxa"/>
            <w:vMerge/>
          </w:tcPr>
          <w:p w:rsidR="00680820" w:rsidRDefault="00680820" w:rsidP="002C3295"/>
        </w:tc>
      </w:tr>
      <w:tr w:rsidR="00680820" w:rsidTr="002C3295">
        <w:trPr>
          <w:trHeight w:val="47"/>
        </w:trPr>
        <w:tc>
          <w:tcPr>
            <w:tcW w:w="1366" w:type="dxa"/>
            <w:vMerge/>
          </w:tcPr>
          <w:p w:rsidR="00680820" w:rsidRDefault="00680820" w:rsidP="002C3295"/>
        </w:tc>
        <w:tc>
          <w:tcPr>
            <w:tcW w:w="1464" w:type="dxa"/>
          </w:tcPr>
          <w:p w:rsidR="00680820" w:rsidRDefault="00680820" w:rsidP="002C3295">
            <w:r>
              <w:t>DANN</w:t>
            </w:r>
          </w:p>
        </w:tc>
        <w:tc>
          <w:tcPr>
            <w:tcW w:w="4845" w:type="dxa"/>
          </w:tcPr>
          <w:p w:rsidR="00680820" w:rsidRDefault="00680820" w:rsidP="004F678D">
            <w:r>
              <w:t xml:space="preserve">Wird der mit dem älteren </w:t>
            </w:r>
            <w:proofErr w:type="spellStart"/>
            <w:r>
              <w:t>create</w:t>
            </w:r>
            <w:proofErr w:type="spellEnd"/>
            <w:r>
              <w:t xml:space="preserve"> Date </w:t>
            </w:r>
            <w:r w:rsidR="004F678D">
              <w:t xml:space="preserve">zu </w:t>
            </w:r>
            <w:proofErr w:type="spellStart"/>
            <w:r w:rsidR="004F678D">
              <w:t>oberst</w:t>
            </w:r>
            <w:proofErr w:type="spellEnd"/>
            <w:r w:rsidR="004F678D">
              <w:t xml:space="preserve"> angezeigt</w:t>
            </w:r>
          </w:p>
        </w:tc>
        <w:tc>
          <w:tcPr>
            <w:tcW w:w="697" w:type="dxa"/>
            <w:vMerge/>
          </w:tcPr>
          <w:p w:rsidR="00680820" w:rsidRDefault="00680820" w:rsidP="002C3295"/>
        </w:tc>
        <w:tc>
          <w:tcPr>
            <w:tcW w:w="690" w:type="dxa"/>
            <w:vMerge/>
          </w:tcPr>
          <w:p w:rsidR="00680820" w:rsidRDefault="00680820" w:rsidP="002C3295"/>
        </w:tc>
      </w:tr>
      <w:tr w:rsidR="00680820" w:rsidTr="002C3295">
        <w:tc>
          <w:tcPr>
            <w:tcW w:w="1366" w:type="dxa"/>
          </w:tcPr>
          <w:p w:rsidR="00680820" w:rsidRDefault="00680820" w:rsidP="002C3295">
            <w:r>
              <w:t>Begründung:</w:t>
            </w:r>
          </w:p>
        </w:tc>
        <w:tc>
          <w:tcPr>
            <w:tcW w:w="7696" w:type="dxa"/>
            <w:gridSpan w:val="4"/>
          </w:tcPr>
          <w:p w:rsidR="00680820" w:rsidRDefault="00680820" w:rsidP="002C3295"/>
        </w:tc>
      </w:tr>
      <w:tr w:rsidR="00D04D9B" w:rsidTr="002C3295">
        <w:tc>
          <w:tcPr>
            <w:tcW w:w="1366" w:type="dxa"/>
          </w:tcPr>
          <w:p w:rsidR="00D04D9B" w:rsidRDefault="00D04D9B" w:rsidP="002C3295">
            <w:r>
              <w:t>Durchführung</w:t>
            </w:r>
          </w:p>
        </w:tc>
        <w:tc>
          <w:tcPr>
            <w:tcW w:w="7696" w:type="dxa"/>
            <w:gridSpan w:val="4"/>
          </w:tcPr>
          <w:p w:rsidR="00D04D9B" w:rsidRDefault="00D04D9B" w:rsidP="002C3295">
            <w:r>
              <w:t>Es hat alles Problemlos geklappt wie geplant.</w:t>
            </w:r>
          </w:p>
        </w:tc>
      </w:tr>
    </w:tbl>
    <w:p w:rsidR="00680820" w:rsidRDefault="00680820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2"/>
        <w:gridCol w:w="1456"/>
        <w:gridCol w:w="4770"/>
        <w:gridCol w:w="691"/>
        <w:gridCol w:w="683"/>
      </w:tblGrid>
      <w:tr w:rsidR="004F678D" w:rsidTr="00A96A17">
        <w:tc>
          <w:tcPr>
            <w:tcW w:w="1366" w:type="dxa"/>
            <w:shd w:val="clear" w:color="auto" w:fill="D9D9D9" w:themeFill="background1" w:themeFillShade="D9"/>
          </w:tcPr>
          <w:p w:rsidR="004F678D" w:rsidRDefault="004F678D" w:rsidP="00A96A17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F678D" w:rsidRDefault="004F678D" w:rsidP="00A96A17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F678D" w:rsidRDefault="004F678D" w:rsidP="00A96A1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4F678D" w:rsidRDefault="004F678D" w:rsidP="00A96A17">
            <w:pPr>
              <w:jc w:val="center"/>
            </w:pPr>
            <w:r>
              <w:sym w:font="Wingdings" w:char="F0FB"/>
            </w:r>
          </w:p>
        </w:tc>
      </w:tr>
      <w:tr w:rsidR="004F678D" w:rsidTr="00A96A17">
        <w:trPr>
          <w:trHeight w:val="48"/>
        </w:trPr>
        <w:tc>
          <w:tcPr>
            <w:tcW w:w="1366" w:type="dxa"/>
            <w:vMerge w:val="restart"/>
          </w:tcPr>
          <w:p w:rsidR="004F678D" w:rsidRDefault="004F678D" w:rsidP="00A96A17">
            <w:pPr>
              <w:jc w:val="center"/>
            </w:pPr>
          </w:p>
        </w:tc>
        <w:tc>
          <w:tcPr>
            <w:tcW w:w="1464" w:type="dxa"/>
          </w:tcPr>
          <w:p w:rsidR="004F678D" w:rsidRDefault="004F678D" w:rsidP="00A96A17">
            <w:r>
              <w:t>GEGEBEN SEI</w:t>
            </w:r>
          </w:p>
        </w:tc>
        <w:tc>
          <w:tcPr>
            <w:tcW w:w="4845" w:type="dxa"/>
          </w:tcPr>
          <w:p w:rsidR="004F678D" w:rsidRDefault="004F678D" w:rsidP="00A96A17">
            <w:r>
              <w:t xml:space="preserve">Der Benutzer befindet sich auf der Rentals </w:t>
            </w:r>
            <w:proofErr w:type="spellStart"/>
            <w:r>
              <w:t>übersicht</w:t>
            </w:r>
            <w:proofErr w:type="spellEnd"/>
            <w:r>
              <w:t xml:space="preserve"> </w:t>
            </w:r>
            <w:proofErr w:type="spellStart"/>
            <w:r>
              <w:t>seite</w:t>
            </w:r>
            <w:proofErr w:type="spellEnd"/>
          </w:p>
        </w:tc>
        <w:tc>
          <w:tcPr>
            <w:tcW w:w="697" w:type="dxa"/>
            <w:vMerge w:val="restart"/>
          </w:tcPr>
          <w:p w:rsidR="004F678D" w:rsidRDefault="00A2435A" w:rsidP="00A96A17">
            <w:r>
              <w:t>X</w:t>
            </w:r>
          </w:p>
        </w:tc>
        <w:tc>
          <w:tcPr>
            <w:tcW w:w="690" w:type="dxa"/>
            <w:vMerge w:val="restart"/>
          </w:tcPr>
          <w:p w:rsidR="004F678D" w:rsidRDefault="004F678D" w:rsidP="00A96A17"/>
        </w:tc>
      </w:tr>
      <w:tr w:rsidR="004F678D" w:rsidTr="00A96A17">
        <w:trPr>
          <w:trHeight w:val="47"/>
        </w:trPr>
        <w:tc>
          <w:tcPr>
            <w:tcW w:w="1366" w:type="dxa"/>
            <w:vMerge/>
          </w:tcPr>
          <w:p w:rsidR="004F678D" w:rsidRDefault="004F678D" w:rsidP="00A96A17"/>
        </w:tc>
        <w:tc>
          <w:tcPr>
            <w:tcW w:w="1464" w:type="dxa"/>
          </w:tcPr>
          <w:p w:rsidR="004F678D" w:rsidRDefault="004F678D" w:rsidP="00A96A17">
            <w:r>
              <w:t>WENN</w:t>
            </w:r>
          </w:p>
        </w:tc>
        <w:tc>
          <w:tcPr>
            <w:tcW w:w="4845" w:type="dxa"/>
          </w:tcPr>
          <w:p w:rsidR="004F678D" w:rsidRDefault="004F678D" w:rsidP="00A96A17">
            <w:r>
              <w:t>Drückt auf Change</w:t>
            </w:r>
          </w:p>
        </w:tc>
        <w:tc>
          <w:tcPr>
            <w:tcW w:w="697" w:type="dxa"/>
            <w:vMerge/>
          </w:tcPr>
          <w:p w:rsidR="004F678D" w:rsidRDefault="004F678D" w:rsidP="00A96A17"/>
        </w:tc>
        <w:tc>
          <w:tcPr>
            <w:tcW w:w="690" w:type="dxa"/>
            <w:vMerge/>
          </w:tcPr>
          <w:p w:rsidR="004F678D" w:rsidRDefault="004F678D" w:rsidP="00A96A17"/>
        </w:tc>
      </w:tr>
      <w:tr w:rsidR="004F678D" w:rsidTr="00A96A17">
        <w:trPr>
          <w:trHeight w:val="47"/>
        </w:trPr>
        <w:tc>
          <w:tcPr>
            <w:tcW w:w="1366" w:type="dxa"/>
            <w:vMerge/>
          </w:tcPr>
          <w:p w:rsidR="004F678D" w:rsidRDefault="004F678D" w:rsidP="00A96A17"/>
        </w:tc>
        <w:tc>
          <w:tcPr>
            <w:tcW w:w="1464" w:type="dxa"/>
          </w:tcPr>
          <w:p w:rsidR="004F678D" w:rsidRDefault="004F678D" w:rsidP="00A96A17">
            <w:r>
              <w:t>DANN</w:t>
            </w:r>
          </w:p>
        </w:tc>
        <w:tc>
          <w:tcPr>
            <w:tcW w:w="4845" w:type="dxa"/>
          </w:tcPr>
          <w:p w:rsidR="004F678D" w:rsidRDefault="004F678D" w:rsidP="00A96A17">
            <w:r>
              <w:t xml:space="preserve">Kommt auf die Seite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seite</w:t>
            </w:r>
            <w:proofErr w:type="spellEnd"/>
            <w:r>
              <w:t xml:space="preserve"> mit dem </w:t>
            </w:r>
            <w:proofErr w:type="spellStart"/>
            <w:r>
              <w:t>get</w:t>
            </w:r>
            <w:proofErr w:type="spellEnd"/>
            <w:r>
              <w:t xml:space="preserve"> Parameter die </w:t>
            </w:r>
            <w:proofErr w:type="spellStart"/>
            <w:r>
              <w:t>id</w:t>
            </w:r>
            <w:proofErr w:type="spellEnd"/>
            <w:r>
              <w:t xml:space="preserve"> gesetzt wird</w:t>
            </w:r>
          </w:p>
        </w:tc>
        <w:tc>
          <w:tcPr>
            <w:tcW w:w="697" w:type="dxa"/>
            <w:vMerge/>
          </w:tcPr>
          <w:p w:rsidR="004F678D" w:rsidRDefault="004F678D" w:rsidP="00A96A17"/>
        </w:tc>
        <w:tc>
          <w:tcPr>
            <w:tcW w:w="690" w:type="dxa"/>
            <w:vMerge/>
          </w:tcPr>
          <w:p w:rsidR="004F678D" w:rsidRDefault="004F678D" w:rsidP="00A96A17"/>
        </w:tc>
      </w:tr>
      <w:tr w:rsidR="004F678D" w:rsidTr="00A96A17">
        <w:tc>
          <w:tcPr>
            <w:tcW w:w="1366" w:type="dxa"/>
          </w:tcPr>
          <w:p w:rsidR="004F678D" w:rsidRDefault="004F678D" w:rsidP="00A96A17">
            <w:r>
              <w:t>Begründung:</w:t>
            </w:r>
          </w:p>
        </w:tc>
        <w:tc>
          <w:tcPr>
            <w:tcW w:w="7696" w:type="dxa"/>
            <w:gridSpan w:val="4"/>
          </w:tcPr>
          <w:p w:rsidR="004F678D" w:rsidRDefault="004F678D" w:rsidP="00A96A17"/>
        </w:tc>
      </w:tr>
      <w:tr w:rsidR="00A43C1D" w:rsidTr="00A96A17">
        <w:tc>
          <w:tcPr>
            <w:tcW w:w="1366" w:type="dxa"/>
          </w:tcPr>
          <w:p w:rsidR="00A43C1D" w:rsidRDefault="00A43C1D" w:rsidP="00A96A17">
            <w:r>
              <w:t>Durchführung</w:t>
            </w:r>
          </w:p>
        </w:tc>
        <w:tc>
          <w:tcPr>
            <w:tcW w:w="7696" w:type="dxa"/>
            <w:gridSpan w:val="4"/>
          </w:tcPr>
          <w:p w:rsidR="00A43C1D" w:rsidRDefault="00A43C1D" w:rsidP="00A96A17">
            <w:r>
              <w:t>Es hat alles Problemlos geklappt wie geplant.</w:t>
            </w:r>
          </w:p>
        </w:tc>
      </w:tr>
    </w:tbl>
    <w:p w:rsidR="004F678D" w:rsidRDefault="004F678D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2"/>
        <w:gridCol w:w="1455"/>
        <w:gridCol w:w="4771"/>
        <w:gridCol w:w="691"/>
        <w:gridCol w:w="683"/>
      </w:tblGrid>
      <w:tr w:rsidR="006F5363" w:rsidTr="00A96A17">
        <w:tc>
          <w:tcPr>
            <w:tcW w:w="1366" w:type="dxa"/>
            <w:shd w:val="clear" w:color="auto" w:fill="D9D9D9" w:themeFill="background1" w:themeFillShade="D9"/>
          </w:tcPr>
          <w:p w:rsidR="006F5363" w:rsidRDefault="006F5363" w:rsidP="00A96A17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6F5363" w:rsidRDefault="006F5363" w:rsidP="00A96A17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6F5363" w:rsidRDefault="006F5363" w:rsidP="00A96A1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6F5363" w:rsidRDefault="006F5363" w:rsidP="00A96A17">
            <w:pPr>
              <w:jc w:val="center"/>
            </w:pPr>
            <w:r>
              <w:sym w:font="Wingdings" w:char="F0FB"/>
            </w:r>
          </w:p>
        </w:tc>
      </w:tr>
      <w:tr w:rsidR="006F5363" w:rsidTr="00A96A17">
        <w:trPr>
          <w:trHeight w:val="48"/>
        </w:trPr>
        <w:tc>
          <w:tcPr>
            <w:tcW w:w="1366" w:type="dxa"/>
            <w:vMerge w:val="restart"/>
          </w:tcPr>
          <w:p w:rsidR="006F5363" w:rsidRDefault="006F5363" w:rsidP="00A96A17">
            <w:pPr>
              <w:jc w:val="center"/>
            </w:pPr>
          </w:p>
        </w:tc>
        <w:tc>
          <w:tcPr>
            <w:tcW w:w="1464" w:type="dxa"/>
          </w:tcPr>
          <w:p w:rsidR="006F5363" w:rsidRDefault="006F5363" w:rsidP="00A96A17">
            <w:r>
              <w:t>GEGEBEN SEI</w:t>
            </w:r>
          </w:p>
        </w:tc>
        <w:tc>
          <w:tcPr>
            <w:tcW w:w="4845" w:type="dxa"/>
          </w:tcPr>
          <w:p w:rsidR="006F5363" w:rsidRDefault="006F5363" w:rsidP="00A96A17">
            <w:r>
              <w:t xml:space="preserve">Der </w:t>
            </w:r>
            <w:proofErr w:type="spellStart"/>
            <w:r>
              <w:t>benutzer</w:t>
            </w:r>
            <w:proofErr w:type="spellEnd"/>
            <w:r>
              <w:t xml:space="preserve"> befindet sich auf der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seite</w:t>
            </w:r>
            <w:proofErr w:type="spellEnd"/>
          </w:p>
        </w:tc>
        <w:tc>
          <w:tcPr>
            <w:tcW w:w="697" w:type="dxa"/>
            <w:vMerge w:val="restart"/>
          </w:tcPr>
          <w:p w:rsidR="006F5363" w:rsidRDefault="00A2435A" w:rsidP="00A96A17">
            <w:r>
              <w:t>X</w:t>
            </w:r>
          </w:p>
        </w:tc>
        <w:tc>
          <w:tcPr>
            <w:tcW w:w="690" w:type="dxa"/>
            <w:vMerge w:val="restart"/>
          </w:tcPr>
          <w:p w:rsidR="006F5363" w:rsidRDefault="006F5363" w:rsidP="00A96A17"/>
        </w:tc>
      </w:tr>
      <w:tr w:rsidR="006F5363" w:rsidTr="00A96A17">
        <w:trPr>
          <w:trHeight w:val="47"/>
        </w:trPr>
        <w:tc>
          <w:tcPr>
            <w:tcW w:w="1366" w:type="dxa"/>
            <w:vMerge/>
          </w:tcPr>
          <w:p w:rsidR="006F5363" w:rsidRDefault="006F5363" w:rsidP="00A96A17"/>
        </w:tc>
        <w:tc>
          <w:tcPr>
            <w:tcW w:w="1464" w:type="dxa"/>
          </w:tcPr>
          <w:p w:rsidR="006F5363" w:rsidRDefault="006F5363" w:rsidP="00A96A17">
            <w:r>
              <w:t>WENN</w:t>
            </w:r>
          </w:p>
        </w:tc>
        <w:tc>
          <w:tcPr>
            <w:tcW w:w="4845" w:type="dxa"/>
          </w:tcPr>
          <w:p w:rsidR="006F5363" w:rsidRDefault="006F5363" w:rsidP="00A96A17">
            <w:r>
              <w:t>Ändert einen Wert</w:t>
            </w:r>
          </w:p>
        </w:tc>
        <w:tc>
          <w:tcPr>
            <w:tcW w:w="697" w:type="dxa"/>
            <w:vMerge/>
          </w:tcPr>
          <w:p w:rsidR="006F5363" w:rsidRDefault="006F5363" w:rsidP="00A96A17"/>
        </w:tc>
        <w:tc>
          <w:tcPr>
            <w:tcW w:w="690" w:type="dxa"/>
            <w:vMerge/>
          </w:tcPr>
          <w:p w:rsidR="006F5363" w:rsidRDefault="006F5363" w:rsidP="00A96A17"/>
        </w:tc>
      </w:tr>
      <w:tr w:rsidR="006F5363" w:rsidTr="00A96A17">
        <w:trPr>
          <w:trHeight w:val="47"/>
        </w:trPr>
        <w:tc>
          <w:tcPr>
            <w:tcW w:w="1366" w:type="dxa"/>
            <w:vMerge/>
          </w:tcPr>
          <w:p w:rsidR="006F5363" w:rsidRDefault="006F5363" w:rsidP="00A96A17"/>
        </w:tc>
        <w:tc>
          <w:tcPr>
            <w:tcW w:w="1464" w:type="dxa"/>
          </w:tcPr>
          <w:p w:rsidR="006F5363" w:rsidRDefault="006F5363" w:rsidP="00A96A17">
            <w:r>
              <w:t>DANN</w:t>
            </w:r>
          </w:p>
        </w:tc>
        <w:tc>
          <w:tcPr>
            <w:tcW w:w="4845" w:type="dxa"/>
          </w:tcPr>
          <w:p w:rsidR="006F5363" w:rsidRDefault="006F5363" w:rsidP="00A96A17">
            <w:r>
              <w:t xml:space="preserve">Der User wird auf die Rentals </w:t>
            </w:r>
            <w:proofErr w:type="spellStart"/>
            <w:r>
              <w:t>seite</w:t>
            </w:r>
            <w:proofErr w:type="spellEnd"/>
            <w:r>
              <w:t xml:space="preserve"> zurück geleitet und die </w:t>
            </w:r>
            <w:proofErr w:type="spellStart"/>
            <w:r>
              <w:t>änderungen</w:t>
            </w:r>
            <w:proofErr w:type="spellEnd"/>
            <w:r>
              <w:t xml:space="preserve"> werden angezeigt</w:t>
            </w:r>
          </w:p>
        </w:tc>
        <w:tc>
          <w:tcPr>
            <w:tcW w:w="697" w:type="dxa"/>
            <w:vMerge/>
          </w:tcPr>
          <w:p w:rsidR="006F5363" w:rsidRDefault="006F5363" w:rsidP="00A96A17"/>
        </w:tc>
        <w:tc>
          <w:tcPr>
            <w:tcW w:w="690" w:type="dxa"/>
            <w:vMerge/>
          </w:tcPr>
          <w:p w:rsidR="006F5363" w:rsidRDefault="006F5363" w:rsidP="00A96A17"/>
        </w:tc>
      </w:tr>
      <w:tr w:rsidR="006F5363" w:rsidTr="00A96A17">
        <w:tc>
          <w:tcPr>
            <w:tcW w:w="1366" w:type="dxa"/>
          </w:tcPr>
          <w:p w:rsidR="006F5363" w:rsidRDefault="006F5363" w:rsidP="00A96A17">
            <w:r>
              <w:t>Begründung:</w:t>
            </w:r>
          </w:p>
        </w:tc>
        <w:tc>
          <w:tcPr>
            <w:tcW w:w="7696" w:type="dxa"/>
            <w:gridSpan w:val="4"/>
          </w:tcPr>
          <w:p w:rsidR="006F5363" w:rsidRDefault="006F5363" w:rsidP="00A96A17"/>
        </w:tc>
      </w:tr>
      <w:tr w:rsidR="00BD4570" w:rsidTr="00A96A17">
        <w:tc>
          <w:tcPr>
            <w:tcW w:w="1366" w:type="dxa"/>
          </w:tcPr>
          <w:p w:rsidR="00BD4570" w:rsidRDefault="00BD4570" w:rsidP="00A96A17">
            <w:r>
              <w:t>Durchführung</w:t>
            </w:r>
          </w:p>
        </w:tc>
        <w:tc>
          <w:tcPr>
            <w:tcW w:w="7696" w:type="dxa"/>
            <w:gridSpan w:val="4"/>
          </w:tcPr>
          <w:p w:rsidR="00BD4570" w:rsidRDefault="00BD4570" w:rsidP="00A96A17">
            <w:r>
              <w:t>Es hat alles Problemlos geklappt wie geplant.</w:t>
            </w:r>
          </w:p>
        </w:tc>
      </w:tr>
    </w:tbl>
    <w:p w:rsidR="006F5363" w:rsidRDefault="006F5363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62"/>
        <w:gridCol w:w="1456"/>
        <w:gridCol w:w="4770"/>
        <w:gridCol w:w="691"/>
        <w:gridCol w:w="683"/>
      </w:tblGrid>
      <w:tr w:rsidR="00A84A54" w:rsidTr="00A96A17">
        <w:tc>
          <w:tcPr>
            <w:tcW w:w="1366" w:type="dxa"/>
            <w:shd w:val="clear" w:color="auto" w:fill="D9D9D9" w:themeFill="background1" w:themeFillShade="D9"/>
          </w:tcPr>
          <w:p w:rsidR="00A84A54" w:rsidRDefault="00A84A54" w:rsidP="00A96A17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A84A54" w:rsidRDefault="00A84A54" w:rsidP="00A96A17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A84A54" w:rsidRDefault="00A84A54" w:rsidP="00A96A1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A84A54" w:rsidRDefault="00A84A54" w:rsidP="00A96A17">
            <w:pPr>
              <w:jc w:val="center"/>
            </w:pPr>
            <w:r>
              <w:sym w:font="Wingdings" w:char="F0FB"/>
            </w:r>
          </w:p>
        </w:tc>
      </w:tr>
      <w:tr w:rsidR="00A84A54" w:rsidTr="00A96A17">
        <w:trPr>
          <w:trHeight w:val="48"/>
        </w:trPr>
        <w:tc>
          <w:tcPr>
            <w:tcW w:w="1366" w:type="dxa"/>
            <w:vMerge w:val="restart"/>
          </w:tcPr>
          <w:p w:rsidR="00A84A54" w:rsidRDefault="00A84A54" w:rsidP="00A96A17">
            <w:pPr>
              <w:jc w:val="center"/>
            </w:pPr>
          </w:p>
        </w:tc>
        <w:tc>
          <w:tcPr>
            <w:tcW w:w="1464" w:type="dxa"/>
          </w:tcPr>
          <w:p w:rsidR="00A84A54" w:rsidRDefault="00A84A54" w:rsidP="00A96A17">
            <w:r>
              <w:t>GEGEBEN SEI</w:t>
            </w:r>
          </w:p>
        </w:tc>
        <w:tc>
          <w:tcPr>
            <w:tcW w:w="4845" w:type="dxa"/>
          </w:tcPr>
          <w:p w:rsidR="00A84A54" w:rsidRDefault="00A84A54" w:rsidP="00A96A17">
            <w:r>
              <w:t xml:space="preserve">Der </w:t>
            </w:r>
            <w:proofErr w:type="spellStart"/>
            <w:r>
              <w:t>benutzer</w:t>
            </w:r>
            <w:proofErr w:type="spellEnd"/>
            <w:r>
              <w:t xml:space="preserve"> befindet sich auf der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seite</w:t>
            </w:r>
            <w:proofErr w:type="spellEnd"/>
          </w:p>
        </w:tc>
        <w:tc>
          <w:tcPr>
            <w:tcW w:w="697" w:type="dxa"/>
            <w:vMerge w:val="restart"/>
          </w:tcPr>
          <w:p w:rsidR="00A84A54" w:rsidRDefault="00A2435A" w:rsidP="00A96A17">
            <w:r>
              <w:t>X</w:t>
            </w:r>
          </w:p>
        </w:tc>
        <w:tc>
          <w:tcPr>
            <w:tcW w:w="690" w:type="dxa"/>
            <w:vMerge w:val="restart"/>
          </w:tcPr>
          <w:p w:rsidR="00A84A54" w:rsidRDefault="00A84A54" w:rsidP="00A96A17"/>
        </w:tc>
      </w:tr>
      <w:tr w:rsidR="00A84A54" w:rsidTr="00A96A17">
        <w:trPr>
          <w:trHeight w:val="47"/>
        </w:trPr>
        <w:tc>
          <w:tcPr>
            <w:tcW w:w="1366" w:type="dxa"/>
            <w:vMerge/>
          </w:tcPr>
          <w:p w:rsidR="00A84A54" w:rsidRDefault="00A84A54" w:rsidP="00A96A17"/>
        </w:tc>
        <w:tc>
          <w:tcPr>
            <w:tcW w:w="1464" w:type="dxa"/>
          </w:tcPr>
          <w:p w:rsidR="00A84A54" w:rsidRDefault="00A84A54" w:rsidP="00A96A17">
            <w:r>
              <w:t>WENN</w:t>
            </w:r>
          </w:p>
        </w:tc>
        <w:tc>
          <w:tcPr>
            <w:tcW w:w="4845" w:type="dxa"/>
          </w:tcPr>
          <w:p w:rsidR="00A84A54" w:rsidRDefault="00A84A54" w:rsidP="00A96A17">
            <w:r>
              <w:t>Drückt auf Abbrechen</w:t>
            </w:r>
          </w:p>
        </w:tc>
        <w:tc>
          <w:tcPr>
            <w:tcW w:w="697" w:type="dxa"/>
            <w:vMerge/>
          </w:tcPr>
          <w:p w:rsidR="00A84A54" w:rsidRDefault="00A84A54" w:rsidP="00A96A17"/>
        </w:tc>
        <w:tc>
          <w:tcPr>
            <w:tcW w:w="690" w:type="dxa"/>
            <w:vMerge/>
          </w:tcPr>
          <w:p w:rsidR="00A84A54" w:rsidRDefault="00A84A54" w:rsidP="00A96A17"/>
        </w:tc>
      </w:tr>
      <w:tr w:rsidR="00A84A54" w:rsidTr="00A96A17">
        <w:trPr>
          <w:trHeight w:val="47"/>
        </w:trPr>
        <w:tc>
          <w:tcPr>
            <w:tcW w:w="1366" w:type="dxa"/>
            <w:vMerge/>
          </w:tcPr>
          <w:p w:rsidR="00A84A54" w:rsidRDefault="00A84A54" w:rsidP="00A96A17"/>
        </w:tc>
        <w:tc>
          <w:tcPr>
            <w:tcW w:w="1464" w:type="dxa"/>
          </w:tcPr>
          <w:p w:rsidR="00A84A54" w:rsidRDefault="00A84A54" w:rsidP="00A96A17">
            <w:r>
              <w:t>DANN</w:t>
            </w:r>
          </w:p>
        </w:tc>
        <w:tc>
          <w:tcPr>
            <w:tcW w:w="4845" w:type="dxa"/>
          </w:tcPr>
          <w:p w:rsidR="00A84A54" w:rsidRDefault="00A84A54" w:rsidP="00A96A17">
            <w:r>
              <w:t xml:space="preserve">Er </w:t>
            </w:r>
            <w:r w:rsidR="000E59FB">
              <w:t xml:space="preserve">gelangt zurück auf die </w:t>
            </w:r>
            <w:proofErr w:type="spellStart"/>
            <w:r w:rsidR="000E59FB">
              <w:t>rentals</w:t>
            </w:r>
            <w:proofErr w:type="spellEnd"/>
            <w:r w:rsidR="000E59FB">
              <w:t xml:space="preserve"> S</w:t>
            </w:r>
            <w:r>
              <w:t>eite</w:t>
            </w:r>
          </w:p>
        </w:tc>
        <w:tc>
          <w:tcPr>
            <w:tcW w:w="697" w:type="dxa"/>
            <w:vMerge/>
          </w:tcPr>
          <w:p w:rsidR="00A84A54" w:rsidRDefault="00A84A54" w:rsidP="00A96A17"/>
        </w:tc>
        <w:tc>
          <w:tcPr>
            <w:tcW w:w="690" w:type="dxa"/>
            <w:vMerge/>
          </w:tcPr>
          <w:p w:rsidR="00A84A54" w:rsidRDefault="00A84A54" w:rsidP="00A96A17"/>
        </w:tc>
      </w:tr>
      <w:tr w:rsidR="00A84A54" w:rsidTr="00A96A17">
        <w:tc>
          <w:tcPr>
            <w:tcW w:w="1366" w:type="dxa"/>
          </w:tcPr>
          <w:p w:rsidR="00A84A54" w:rsidRDefault="00A84A54" w:rsidP="00A96A17">
            <w:r>
              <w:t>Begründung:</w:t>
            </w:r>
          </w:p>
        </w:tc>
        <w:tc>
          <w:tcPr>
            <w:tcW w:w="7696" w:type="dxa"/>
            <w:gridSpan w:val="4"/>
          </w:tcPr>
          <w:p w:rsidR="00A84A54" w:rsidRDefault="00A84A54" w:rsidP="00A96A17"/>
        </w:tc>
      </w:tr>
      <w:tr w:rsidR="00F56564" w:rsidTr="00A96A17">
        <w:tc>
          <w:tcPr>
            <w:tcW w:w="1366" w:type="dxa"/>
          </w:tcPr>
          <w:p w:rsidR="00F56564" w:rsidRDefault="00F56564" w:rsidP="00A96A17">
            <w:r>
              <w:t>Durchführung</w:t>
            </w:r>
          </w:p>
        </w:tc>
        <w:tc>
          <w:tcPr>
            <w:tcW w:w="7696" w:type="dxa"/>
            <w:gridSpan w:val="4"/>
          </w:tcPr>
          <w:p w:rsidR="00F56564" w:rsidRDefault="00F56564" w:rsidP="00A96A17">
            <w:r>
              <w:t>Es hat alles Problemlos geklappt wie geplant.</w:t>
            </w:r>
          </w:p>
        </w:tc>
      </w:tr>
    </w:tbl>
    <w:p w:rsidR="00A84A54" w:rsidRDefault="00A84A54" w:rsidP="002A4139"/>
    <w:p w:rsidR="00291C08" w:rsidRDefault="00291C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F18FB" w:rsidRDefault="008F18FB" w:rsidP="008F18FB">
      <w:pPr>
        <w:pStyle w:val="berschrift1"/>
      </w:pPr>
      <w:bookmarkStart w:id="0" w:name="_GoBack"/>
      <w:bookmarkEnd w:id="0"/>
      <w:r>
        <w:lastRenderedPageBreak/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701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Wert muss erfasst sein.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984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Wert muss erfasst sein.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risk</w:t>
            </w:r>
            <w:proofErr w:type="spellEnd"/>
          </w:p>
        </w:tc>
        <w:tc>
          <w:tcPr>
            <w:tcW w:w="1984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Datensatz muss ausgewählt sein (nicht Standard)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6D37DA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</w:t>
            </w:r>
            <w:proofErr w:type="spellEnd"/>
          </w:p>
        </w:tc>
        <w:tc>
          <w:tcPr>
            <w:tcW w:w="1984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Datensatz muss ausgewählt sein (nicht Standard)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Pr="008F18FB" w:rsidRDefault="0013452B" w:rsidP="0013452B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1701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muss ein @ Zeichen enthalten.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3452B" w:rsidRDefault="0013452B" w:rsidP="0013452B">
            <w:pPr>
              <w:rPr>
                <w:b w:val="0"/>
              </w:rPr>
            </w:pPr>
            <w:r>
              <w:rPr>
                <w:b w:val="0"/>
              </w:rPr>
              <w:t>Eingabe</w:t>
            </w:r>
          </w:p>
        </w:tc>
        <w:tc>
          <w:tcPr>
            <w:tcW w:w="1418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</w:p>
        </w:tc>
        <w:tc>
          <w:tcPr>
            <w:tcW w:w="1984" w:type="dxa"/>
          </w:tcPr>
          <w:p w:rsidR="0013452B" w:rsidRDefault="0013452B" w:rsidP="0013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Telefonnummer darf nur (+, -, Zahlen, Leerschläge) erfasst haben</w:t>
            </w: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13452B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mortgages</w:t>
            </w:r>
            <w:proofErr w:type="spellEnd"/>
          </w:p>
        </w:tc>
        <w:tc>
          <w:tcPr>
            <w:tcW w:w="3022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8F18F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mortages</w:t>
            </w:r>
            <w:proofErr w:type="spellEnd"/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</w:t>
            </w:r>
            <w:proofErr w:type="spellEnd"/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rentals</w:t>
            </w:r>
            <w:proofErr w:type="spellEnd"/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DE6974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fk_Mortgages</w:t>
            </w:r>
            <w:proofErr w:type="spellEnd"/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</w:tr>
      <w:tr w:rsidR="0013452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13452B" w:rsidRDefault="0013452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paidState</w:t>
            </w:r>
            <w:proofErr w:type="spellEnd"/>
          </w:p>
        </w:tc>
        <w:tc>
          <w:tcPr>
            <w:tcW w:w="3023" w:type="dxa"/>
          </w:tcPr>
          <w:p w:rsidR="0013452B" w:rsidRDefault="0013452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</w:tbl>
    <w:p w:rsidR="008F18FB" w:rsidRPr="002A4139" w:rsidRDefault="008F18FB" w:rsidP="002A4139"/>
    <w:p w:rsidR="0087163B" w:rsidRDefault="0087163B" w:rsidP="0087163B">
      <w:pPr>
        <w:pStyle w:val="berschrift1"/>
      </w:pPr>
      <w:r>
        <w:t>Definition des Formulars</w:t>
      </w:r>
    </w:p>
    <w:p w:rsidR="008F18FB" w:rsidRDefault="0087163B" w:rsidP="0087163B">
      <w:r>
        <w:t xml:space="preserve">Bei dem Formular werde ich mich an einen ganz simplen Aufbau halten ohne </w:t>
      </w:r>
      <w:proofErr w:type="spellStart"/>
      <w:r>
        <w:t>css</w:t>
      </w:r>
      <w:proofErr w:type="spellEnd"/>
      <w:r>
        <w:t xml:space="preserve"> und einfach immer den Input neben dem Label anzeigen und das </w:t>
      </w:r>
      <w:proofErr w:type="spellStart"/>
      <w:r>
        <w:t>ganze</w:t>
      </w:r>
      <w:proofErr w:type="spellEnd"/>
      <w:r>
        <w:t xml:space="preserve"> in </w:t>
      </w:r>
      <w:proofErr w:type="spellStart"/>
      <w:r>
        <w:t>fieldsets</w:t>
      </w:r>
      <w:proofErr w:type="spellEnd"/>
      <w:r>
        <w:t>.</w:t>
      </w:r>
      <w:r w:rsidR="008F18FB">
        <w:br w:type="page"/>
      </w:r>
    </w:p>
    <w:p w:rsidR="008F18FB" w:rsidRDefault="008F18FB" w:rsidP="008F18FB">
      <w:pPr>
        <w:pStyle w:val="berschrift1"/>
      </w:pPr>
      <w:r>
        <w:lastRenderedPageBreak/>
        <w:t>Skizzen und Anhänge</w:t>
      </w:r>
    </w:p>
    <w:p w:rsidR="002A4139" w:rsidRPr="002A4139" w:rsidRDefault="002A4139" w:rsidP="002A4139"/>
    <w:sectPr w:rsidR="002A4139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D2464"/>
    <w:rsid w:val="000E59FB"/>
    <w:rsid w:val="0013452B"/>
    <w:rsid w:val="00195E84"/>
    <w:rsid w:val="00291C08"/>
    <w:rsid w:val="002A4139"/>
    <w:rsid w:val="002F1E3D"/>
    <w:rsid w:val="004F678D"/>
    <w:rsid w:val="00680820"/>
    <w:rsid w:val="006F5363"/>
    <w:rsid w:val="00730C71"/>
    <w:rsid w:val="0087163B"/>
    <w:rsid w:val="008F18FB"/>
    <w:rsid w:val="00986055"/>
    <w:rsid w:val="00A2435A"/>
    <w:rsid w:val="00A43C1D"/>
    <w:rsid w:val="00A84A54"/>
    <w:rsid w:val="00BD4570"/>
    <w:rsid w:val="00CF66D2"/>
    <w:rsid w:val="00D04D9B"/>
    <w:rsid w:val="00D9390A"/>
    <w:rsid w:val="00DE6974"/>
    <w:rsid w:val="00EC14E0"/>
    <w:rsid w:val="00F03D1B"/>
    <w:rsid w:val="00F5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4A54"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76B6B755.dotm</Template>
  <TotalTime>0</TotalTime>
  <Pages>5</Pages>
  <Words>639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Schmid Nicolas</cp:lastModifiedBy>
  <cp:revision>21</cp:revision>
  <dcterms:created xsi:type="dcterms:W3CDTF">2017-02-22T08:55:00Z</dcterms:created>
  <dcterms:modified xsi:type="dcterms:W3CDTF">2017-03-15T13:45:00Z</dcterms:modified>
</cp:coreProperties>
</file>